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59FD" w14:textId="77777777" w:rsidR="00B6115E" w:rsidRDefault="00DC0C6E" w:rsidP="00D27A20">
      <w:pPr>
        <w:tabs>
          <w:tab w:val="left" w:pos="29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91BF55C" wp14:editId="08DA4571">
                <wp:simplePos x="0" y="0"/>
                <wp:positionH relativeFrom="column">
                  <wp:posOffset>-602912</wp:posOffset>
                </wp:positionH>
                <wp:positionV relativeFrom="paragraph">
                  <wp:posOffset>-2574216</wp:posOffset>
                </wp:positionV>
                <wp:extent cx="2236519" cy="4980305"/>
                <wp:effectExtent l="0" t="0" r="0" b="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519" cy="4980305"/>
                          <a:chOff x="0" y="0"/>
                          <a:chExt cx="2236519" cy="498030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4980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Ellipse 210"/>
                        <wps:cNvSpPr/>
                        <wps:spPr>
                          <a:xfrm rot="16200000">
                            <a:off x="1624519" y="2032576"/>
                            <a:ext cx="612000" cy="6120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8FF66" id="Groupe 36" o:spid="_x0000_s1026" style="position:absolute;margin-left:-47.45pt;margin-top:-202.7pt;width:176.1pt;height:392.15pt;z-index:251657216" coordsize="22365,49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" o:spid="_x0000_s1027" type="#_x0000_t75" style="position:absolute;width:19151;height:4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">
                  <v:imagedata r:id="rId12" o:title=""/>
                </v:shape>
                <v:oval id="Ellipse 210" o:spid="_x0000_s1028" style="position:absolute;left:16245;top:20325;width:6120;height:61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" fillcolor="#f5af00 [3206]" stroked="f" strokeweight="1pt">
                  <v:stroke joinstyle="miter"/>
                </v:oval>
              </v:group>
            </w:pict>
          </mc:Fallback>
        </mc:AlternateContent>
      </w:r>
      <w:sdt>
        <w:sdtPr>
          <w:id w:val="29703915"/>
          <w:showingPlcHdr/>
          <w15:appearance w15:val="hidden"/>
          <w:picture/>
        </w:sdtPr>
        <w:sdtEndPr/>
        <w:sdtContent/>
      </w:sdt>
      <w:r w:rsidR="00C026AD">
        <w:tab/>
      </w:r>
    </w:p>
    <w:tbl>
      <w:tblPr>
        <w:tblStyle w:val="Grilledutableau"/>
        <w:tblpPr w:leftFromText="141" w:rightFromText="141" w:vertAnchor="text" w:horzAnchor="margin" w:tblpXSpec="center" w:tblpY="101"/>
        <w:tblW w:w="11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1"/>
        <w:gridCol w:w="7088"/>
        <w:gridCol w:w="771"/>
      </w:tblGrid>
      <w:tr w:rsidR="003D1322" w14:paraId="0582411A" w14:textId="77777777" w:rsidTr="00C75C2A">
        <w:trPr>
          <w:trHeight w:val="1009"/>
        </w:trPr>
        <w:tc>
          <w:tcPr>
            <w:tcW w:w="4051" w:type="dxa"/>
            <w:vMerge w:val="restart"/>
            <w:shd w:val="clear" w:color="auto" w:fill="auto"/>
          </w:tcPr>
          <w:p w14:paraId="726645EE" w14:textId="04A723CE" w:rsidR="003D1322" w:rsidRDefault="003D1322" w:rsidP="00D27A20">
            <w:r>
              <w:t xml:space="preserve">                </w:t>
            </w:r>
          </w:p>
          <w:p w14:paraId="5895A196" w14:textId="60B8116F" w:rsidR="003D1322" w:rsidRDefault="00F21DAE" w:rsidP="00D27A2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916E50" wp14:editId="43E1ABC6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132715</wp:posOffset>
                  </wp:positionV>
                  <wp:extent cx="1717040" cy="171704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171704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1322">
              <w:t xml:space="preserve">                 </w:t>
            </w:r>
          </w:p>
          <w:p w14:paraId="7F64E782" w14:textId="6C0396AB" w:rsidR="003D1322" w:rsidRDefault="003D1322" w:rsidP="00D27A20"/>
        </w:tc>
        <w:tc>
          <w:tcPr>
            <w:tcW w:w="7088" w:type="dxa"/>
            <w:shd w:val="clear" w:color="auto" w:fill="auto"/>
            <w:vAlign w:val="center"/>
          </w:tcPr>
          <w:p w14:paraId="46535BBD" w14:textId="77777777" w:rsidR="0015035E" w:rsidRPr="00624270" w:rsidRDefault="0015035E" w:rsidP="0015035E">
            <w:pPr>
              <w:pStyle w:val="Titre1"/>
              <w:spacing w:line="276" w:lineRule="auto"/>
              <w:jc w:val="left"/>
            </w:pPr>
            <w:r w:rsidRPr="00624270">
              <w:t xml:space="preserve">{{Prénom}} </w:t>
            </w:r>
            <w:r>
              <w:t xml:space="preserve">{{Nom}} </w:t>
            </w:r>
            <w:r w:rsidRPr="00624270">
              <w:t>– {{Poste convoité}}</w:t>
            </w:r>
          </w:p>
          <w:p w14:paraId="235E1966" w14:textId="0BB670F4" w:rsidR="003D1322" w:rsidRPr="0015035E" w:rsidRDefault="0015035E" w:rsidP="0015035E">
            <w:pPr>
              <w:jc w:val="left"/>
              <w:rPr>
                <w:color w:val="47AAC3" w:themeColor="accent5"/>
              </w:rPr>
            </w:pPr>
            <w:r>
              <w:rPr>
                <w:color w:val="47AAC3" w:themeColor="accent5"/>
              </w:rPr>
              <w:t>{{Année d’expérience}}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6C013605" w14:textId="77777777" w:rsidR="003D1322" w:rsidRPr="0080623E" w:rsidRDefault="003D1322" w:rsidP="00D27A20">
            <w:pPr>
              <w:jc w:val="left"/>
              <w:rPr>
                <w:color w:val="FFFFFF" w:themeColor="background1"/>
              </w:rPr>
            </w:pPr>
          </w:p>
        </w:tc>
      </w:tr>
      <w:tr w:rsidR="003D1322" w14:paraId="3CEEA144" w14:textId="77777777" w:rsidTr="00C75C2A">
        <w:trPr>
          <w:trHeight w:val="2381"/>
        </w:trPr>
        <w:tc>
          <w:tcPr>
            <w:tcW w:w="4051" w:type="dxa"/>
            <w:vMerge/>
            <w:shd w:val="clear" w:color="auto" w:fill="auto"/>
          </w:tcPr>
          <w:p w14:paraId="7108297B" w14:textId="77777777" w:rsidR="003D1322" w:rsidRDefault="003D1322" w:rsidP="00D27A20"/>
        </w:tc>
        <w:tc>
          <w:tcPr>
            <w:tcW w:w="7088" w:type="dxa"/>
            <w:shd w:val="clear" w:color="auto" w:fill="auto"/>
            <w:vAlign w:val="bottom"/>
          </w:tcPr>
          <w:p w14:paraId="7A817551" w14:textId="301B7B11" w:rsidR="00BC753B" w:rsidRPr="00BC753B" w:rsidRDefault="00915ED4" w:rsidP="00214A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Raleway Medium" w:eastAsiaTheme="minorHAnsi" w:hAnsi="Raleway Medium" w:cstheme="minorBidi"/>
                <w:sz w:val="22"/>
                <w:szCs w:val="22"/>
              </w:rPr>
            </w:pPr>
            <w:r>
              <w:rPr>
                <w:rFonts w:ascii="Raleway Medium" w:hAnsi="Raleway Medium"/>
              </w:rPr>
              <w:t>{{Description de la personne}}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537EA78D" w14:textId="77777777" w:rsidR="003D1322" w:rsidRPr="0080623E" w:rsidRDefault="003D1322" w:rsidP="00D27A20">
            <w:pPr>
              <w:pStyle w:val="Titre1"/>
              <w:jc w:val="left"/>
              <w:rPr>
                <w:color w:val="FFFFFF" w:themeColor="background1"/>
              </w:rPr>
            </w:pPr>
          </w:p>
        </w:tc>
      </w:tr>
    </w:tbl>
    <w:p w14:paraId="29AD8DC3" w14:textId="77777777" w:rsidR="00E26A8D" w:rsidRDefault="00E26A8D" w:rsidP="00D27A20"/>
    <w:p w14:paraId="02244670" w14:textId="77777777" w:rsidR="00A957AB" w:rsidRDefault="00A957AB" w:rsidP="00D27A20"/>
    <w:p w14:paraId="44AEECF0" w14:textId="77777777" w:rsidR="00E816EE" w:rsidRDefault="00E816EE" w:rsidP="00D27A20"/>
    <w:tbl>
      <w:tblPr>
        <w:tblStyle w:val="Grilledutableau"/>
        <w:tblW w:w="10145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3544"/>
        <w:gridCol w:w="3119"/>
      </w:tblGrid>
      <w:tr w:rsidR="00AA5ECB" w14:paraId="11487E14" w14:textId="77777777" w:rsidTr="00FD1A94">
        <w:tc>
          <w:tcPr>
            <w:tcW w:w="3482" w:type="dxa"/>
          </w:tcPr>
          <w:p w14:paraId="05C47A27" w14:textId="77777777" w:rsidR="00AA5ECB" w:rsidRDefault="00F86495" w:rsidP="00D27A2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81F86F" wp14:editId="0F249EE2">
                      <wp:extent cx="1651000" cy="370205"/>
                      <wp:effectExtent l="0" t="0" r="0" b="0"/>
                      <wp:docPr id="43" name="Groupe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000" cy="370205"/>
                                <a:chOff x="0" y="0"/>
                                <a:chExt cx="1651000" cy="370205"/>
                              </a:xfrm>
                            </wpg:grpSpPr>
                            <wps:wsp>
                              <wps:cNvPr id="44" name="Rectangle : coins arrondis 13"/>
                              <wps:cNvSpPr/>
                              <wps:spPr>
                                <a:xfrm>
                                  <a:off x="0" y="76200"/>
                                  <a:ext cx="763905" cy="2254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14A9C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5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0"/>
                                  <a:ext cx="143510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44950737"/>
                                      <w:placeholder>
                                        <w:docPart w:val="9829FDA396584532B0E2A76BDCF9871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14:paraId="3C1749BB" w14:textId="77777777" w:rsidR="00F86495" w:rsidRDefault="00F86495" w:rsidP="00F86495">
                                        <w:pPr>
                                          <w:pStyle w:val="Titre2"/>
                                          <w:jc w:val="both"/>
                                        </w:pPr>
                                        <w:r>
                                          <w:t>Compétences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1F86F" id="Groupe 43" o:spid="_x0000_s1026" style="width:130pt;height:29.15pt;mso-position-horizontal-relative:char;mso-position-vertical-relative:line" coordsize="1651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">
                      <v:roundrect id="Rectangle : coins arrondis 13" o:spid="_x0000_s1027" style="position:absolute;top:762;width:7639;height:22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" fillcolor="#14a9c2" stroked="f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8" type="#_x0000_t202" style="position:absolute;left:2159;width:1435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    <v:textbox style="mso-fit-shape-to-text:t">
                          <w:txbxContent>
                            <w:sdt>
                              <w:sdtPr>
                                <w:id w:val="44950737"/>
                                <w:placeholder>
                                  <w:docPart w:val="9829FDA396584532B0E2A76BDCF9871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3C1749BB" w14:textId="77777777" w:rsidR="00F86495" w:rsidRDefault="00F86495" w:rsidP="00F86495">
                                  <w:pPr>
                                    <w:pStyle w:val="Titre2"/>
                                    <w:jc w:val="both"/>
                                  </w:pPr>
                                  <w:r>
                                    <w:t>Compétences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4" w:type="dxa"/>
          </w:tcPr>
          <w:p w14:paraId="5D8ECECE" w14:textId="77777777" w:rsidR="00AA5ECB" w:rsidRDefault="00F86495" w:rsidP="00D27A2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EFEE71" wp14:editId="319B0A37">
                      <wp:extent cx="1651000" cy="370205"/>
                      <wp:effectExtent l="0" t="0" r="0" b="0"/>
                      <wp:docPr id="46" name="Groupe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000" cy="370205"/>
                                <a:chOff x="0" y="0"/>
                                <a:chExt cx="1651000" cy="370205"/>
                              </a:xfrm>
                            </wpg:grpSpPr>
                            <wps:wsp>
                              <wps:cNvPr id="47" name="Rectangle : coins arrondis 13"/>
                              <wps:cNvSpPr/>
                              <wps:spPr>
                                <a:xfrm>
                                  <a:off x="0" y="76200"/>
                                  <a:ext cx="763905" cy="2254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0"/>
                                  <a:ext cx="143510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1125426166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14:paraId="5E3FA923" w14:textId="77777777" w:rsidR="00F86495" w:rsidRDefault="00F86495" w:rsidP="00F86495">
                                        <w:pPr>
                                          <w:pStyle w:val="Titre2"/>
                                          <w:jc w:val="both"/>
                                        </w:pPr>
                                        <w:r>
                                          <w:t>Technologies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EFEE71" id="Groupe 46" o:spid="_x0000_s1029" style="width:130pt;height:29.15pt;mso-position-horizontal-relative:char;mso-position-vertical-relative:line" coordsize="1651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">
                      <v:roundrect id="Rectangle : coins arrondis 13" o:spid="_x0000_s1030" style="position:absolute;top:762;width:7639;height:22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" fillcolor="#5cd696 [3205]" stroked="f" strokeweight="1pt">
                        <v:stroke joinstyle="miter"/>
                      </v:roundrect>
                      <v:shape id="Zone de texte 2" o:spid="_x0000_s1031" type="#_x0000_t202" style="position:absolute;left:2159;width:1435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    <v:textbox style="mso-fit-shape-to-text:t">
                          <w:txbxContent>
                            <w:sdt>
                              <w:sdtPr>
                                <w:id w:val="1125426166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5E3FA923" w14:textId="77777777" w:rsidR="00F86495" w:rsidRDefault="00F86495" w:rsidP="00F86495">
                                  <w:pPr>
                                    <w:pStyle w:val="Titre2"/>
                                    <w:jc w:val="both"/>
                                  </w:pPr>
                                  <w:r>
                                    <w:t>Technologies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9" w:type="dxa"/>
          </w:tcPr>
          <w:p w14:paraId="4AA0AE38" w14:textId="77777777" w:rsidR="00AA5ECB" w:rsidRDefault="00F86495" w:rsidP="00D27A2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E3BD6B" wp14:editId="72E678C0">
                      <wp:extent cx="1651000" cy="370205"/>
                      <wp:effectExtent l="0" t="0" r="0" b="0"/>
                      <wp:docPr id="49" name="Groupe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000" cy="370205"/>
                                <a:chOff x="0" y="0"/>
                                <a:chExt cx="1651000" cy="370205"/>
                              </a:xfrm>
                            </wpg:grpSpPr>
                            <wps:wsp>
                              <wps:cNvPr id="52" name="Rectangle : coins arrondis 13"/>
                              <wps:cNvSpPr/>
                              <wps:spPr>
                                <a:xfrm>
                                  <a:off x="0" y="76200"/>
                                  <a:ext cx="763905" cy="2254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0"/>
                                  <a:ext cx="143510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1786393329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14:paraId="3A1EDE91" w14:textId="77777777" w:rsidR="00F86495" w:rsidRDefault="00F86495" w:rsidP="00F86495">
                                        <w:pPr>
                                          <w:pStyle w:val="Titre2"/>
                                          <w:jc w:val="both"/>
                                        </w:pPr>
                                        <w:r>
                                          <w:t>Langues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3BD6B" id="Groupe 49" o:spid="_x0000_s1032" style="width:130pt;height:29.15pt;mso-position-horizontal-relative:char;mso-position-vertical-relative:line" coordsize="1651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">
                      <v:roundrect id="Rectangle : coins arrondis 13" o:spid="_x0000_s1033" style="position:absolute;top:762;width:7639;height:22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" fillcolor="#eab900 [3204]" stroked="f" strokeweight="1pt">
                        <v:stroke joinstyle="miter"/>
                      </v:roundrect>
                      <v:shape id="Zone de texte 2" o:spid="_x0000_s1034" type="#_x0000_t202" style="position:absolute;left:2159;width:1435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    <v:textbox style="mso-fit-shape-to-text:t">
                          <w:txbxContent>
                            <w:sdt>
                              <w:sdtPr>
                                <w:id w:val="1786393329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3A1EDE91" w14:textId="77777777" w:rsidR="00F86495" w:rsidRDefault="00F86495" w:rsidP="00F86495">
                                  <w:pPr>
                                    <w:pStyle w:val="Titre2"/>
                                    <w:jc w:val="both"/>
                                  </w:pPr>
                                  <w:r>
                                    <w:t>Langues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A5ECB" w14:paraId="71729348" w14:textId="77777777" w:rsidTr="00274BDF">
        <w:tc>
          <w:tcPr>
            <w:tcW w:w="3482" w:type="dxa"/>
          </w:tcPr>
          <w:p w14:paraId="25196FAD" w14:textId="77777777" w:rsidR="00AA5ECB" w:rsidRDefault="00AA5ECB" w:rsidP="00D27A20"/>
        </w:tc>
        <w:tc>
          <w:tcPr>
            <w:tcW w:w="6663" w:type="dxa"/>
            <w:gridSpan w:val="2"/>
          </w:tcPr>
          <w:p w14:paraId="5BDE1258" w14:textId="77777777" w:rsidR="00AA5ECB" w:rsidRDefault="00AA5ECB" w:rsidP="00D27A20"/>
        </w:tc>
      </w:tr>
      <w:tr w:rsidR="001433ED" w14:paraId="67D0739A" w14:textId="77777777" w:rsidTr="00FD1A94">
        <w:tc>
          <w:tcPr>
            <w:tcW w:w="3482" w:type="dxa"/>
          </w:tcPr>
          <w:p w14:paraId="6197CA00" w14:textId="3FD2B43B" w:rsidR="001433ED" w:rsidRPr="00DD7588" w:rsidRDefault="001433ED" w:rsidP="001433ED">
            <w:pPr>
              <w:spacing w:line="360" w:lineRule="auto"/>
              <w:jc w:val="left"/>
              <w:rPr>
                <w:rFonts w:ascii="Raleway Medium" w:hAnsi="Raleway Medium"/>
                <w:lang w:val="en-GB"/>
              </w:rPr>
            </w:pPr>
            <w:r>
              <w:rPr>
                <w:rFonts w:ascii="Raleway Medium" w:hAnsi="Raleway Medium"/>
                <w:lang w:val="en-GB"/>
              </w:rPr>
              <w:t>{{</w:t>
            </w:r>
            <w:r w:rsidRPr="00085085">
              <w:rPr>
                <w:rFonts w:ascii="Raleway Medium" w:hAnsi="Raleway Medium"/>
              </w:rPr>
              <w:t>COMPETENCES</w:t>
            </w:r>
            <w:r>
              <w:rPr>
                <w:rFonts w:ascii="Raleway Medium" w:hAnsi="Raleway Medium"/>
                <w:lang w:val="en-GB"/>
              </w:rPr>
              <w:t>}}</w:t>
            </w:r>
          </w:p>
        </w:tc>
        <w:tc>
          <w:tcPr>
            <w:tcW w:w="3544" w:type="dxa"/>
          </w:tcPr>
          <w:p w14:paraId="7B3A5B82" w14:textId="77777777" w:rsidR="001433ED" w:rsidRDefault="001433ED" w:rsidP="001433ED">
            <w:pPr>
              <w:spacing w:line="360" w:lineRule="auto"/>
              <w:rPr>
                <w:rFonts w:ascii="Raleway Medium" w:hAnsi="Raleway Medium"/>
                <w:lang w:val="en-GB"/>
              </w:rPr>
            </w:pPr>
            <w:r w:rsidRPr="00482EE5">
              <w:rPr>
                <w:rFonts w:ascii="Raleway Medium" w:hAnsi="Raleway Medium"/>
              </w:rPr>
              <w:t>{{TECHNOLOGIES}</w:t>
            </w:r>
            <w:r>
              <w:rPr>
                <w:rFonts w:ascii="Raleway Medium" w:hAnsi="Raleway Medium"/>
                <w:lang w:val="en-GB"/>
              </w:rPr>
              <w:t xml:space="preserve">} </w:t>
            </w:r>
          </w:p>
          <w:p w14:paraId="20672274" w14:textId="2430B271" w:rsidR="001433ED" w:rsidRPr="00FD1A94" w:rsidRDefault="001433ED" w:rsidP="001433ED">
            <w:pPr>
              <w:spacing w:line="360" w:lineRule="auto"/>
              <w:jc w:val="left"/>
              <w:rPr>
                <w:rFonts w:ascii="Raleway Medium" w:hAnsi="Raleway Medium"/>
              </w:rPr>
            </w:pPr>
          </w:p>
        </w:tc>
        <w:tc>
          <w:tcPr>
            <w:tcW w:w="3119" w:type="dxa"/>
          </w:tcPr>
          <w:p w14:paraId="76FAAC13" w14:textId="77777777" w:rsidR="001433ED" w:rsidRPr="00DD7588" w:rsidRDefault="001433ED" w:rsidP="001433ED">
            <w:pPr>
              <w:spacing w:line="360" w:lineRule="auto"/>
              <w:jc w:val="left"/>
              <w:rPr>
                <w:rFonts w:ascii="Raleway Medium" w:hAnsi="Raleway Medium"/>
                <w:lang w:val="en-GB"/>
              </w:rPr>
            </w:pPr>
            <w:r>
              <w:rPr>
                <w:rFonts w:ascii="Raleway Medium" w:hAnsi="Raleway Medium"/>
                <w:lang w:val="en-GB"/>
              </w:rPr>
              <w:t>{{LANGUES}}</w:t>
            </w:r>
          </w:p>
          <w:p w14:paraId="5B9E6D35" w14:textId="3D3A0C67" w:rsidR="001433ED" w:rsidRPr="00D74FB9" w:rsidRDefault="001433ED" w:rsidP="001433ED">
            <w:pPr>
              <w:spacing w:line="360" w:lineRule="auto"/>
              <w:rPr>
                <w:rFonts w:ascii="Raleway Medium" w:hAnsi="Raleway Medium"/>
              </w:rPr>
            </w:pPr>
          </w:p>
        </w:tc>
      </w:tr>
    </w:tbl>
    <w:p w14:paraId="12CBDB49" w14:textId="77777777" w:rsidR="001D482B" w:rsidRDefault="001D482B" w:rsidP="00D27A20"/>
    <w:p w14:paraId="31A82BE1" w14:textId="3ACD3205" w:rsidR="00CD4764" w:rsidRDefault="00CD4764" w:rsidP="00D27A20"/>
    <w:tbl>
      <w:tblPr>
        <w:tblStyle w:val="Grilledutableau"/>
        <w:tblW w:w="10264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4002"/>
        <w:gridCol w:w="5638"/>
        <w:gridCol w:w="119"/>
      </w:tblGrid>
      <w:tr w:rsidR="0022531E" w14:paraId="7928AF51" w14:textId="77777777" w:rsidTr="009E5B79">
        <w:trPr>
          <w:gridAfter w:val="1"/>
          <w:wAfter w:w="119" w:type="dxa"/>
        </w:trPr>
        <w:tc>
          <w:tcPr>
            <w:tcW w:w="4507" w:type="dxa"/>
            <w:gridSpan w:val="2"/>
            <w:shd w:val="clear" w:color="auto" w:fill="auto"/>
          </w:tcPr>
          <w:p w14:paraId="1BA81E99" w14:textId="77777777" w:rsidR="0022531E" w:rsidRDefault="0022531E" w:rsidP="00D27A20">
            <w:r w:rsidRPr="001D482B">
              <w:rPr>
                <w:noProof/>
              </w:rPr>
              <mc:AlternateContent>
                <mc:Choice Requires="wpg">
                  <w:drawing>
                    <wp:inline distT="0" distB="0" distL="0" distR="0" wp14:anchorId="31DAFE28" wp14:editId="3955129B">
                      <wp:extent cx="2725093" cy="370205"/>
                      <wp:effectExtent l="0" t="0" r="0" b="0"/>
                      <wp:docPr id="253" name="Groupe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5093" cy="370205"/>
                                <a:chOff x="0" y="0"/>
                                <a:chExt cx="2725093" cy="370205"/>
                              </a:xfrm>
                            </wpg:grpSpPr>
                            <wps:wsp>
                              <wps:cNvPr id="254" name="Rectangle : coins arrondis 13"/>
                              <wps:cNvSpPr/>
                              <wps:spPr>
                                <a:xfrm>
                                  <a:off x="0" y="76200"/>
                                  <a:ext cx="763905" cy="2254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3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55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871" y="0"/>
                                  <a:ext cx="2509222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709BA5" w14:textId="77777777" w:rsidR="0022531E" w:rsidRDefault="0022531E" w:rsidP="0022531E">
                                    <w:pPr>
                                      <w:pStyle w:val="Titre2"/>
                                      <w:jc w:val="both"/>
                                    </w:pPr>
                                    <w:r>
                                      <w:t>Expériences professionnelles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AFE28" id="Groupe 253" o:spid="_x0000_s1035" style="width:214.55pt;height:29.15pt;mso-position-horizontal-relative:char;mso-position-vertical-relative:line" coordsize="2725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">
                      <v:roundrect id="Rectangle : coins arrondis 13" o:spid="_x0000_s1036" style="position:absolute;top:762;width:7639;height:22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" fillcolor="#f5af00 [3206]" stroked="f" strokeweight="1pt">
                        <v:stroke joinstyle="miter"/>
                      </v:roundrect>
                      <v:shape id="Zone de texte 2" o:spid="_x0000_s1037" type="#_x0000_t202" style="position:absolute;left:2158;width:25092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    <v:textbox style="mso-fit-shape-to-text:t">
                          <w:txbxContent>
                            <w:p w14:paraId="3E709BA5" w14:textId="77777777" w:rsidR="0022531E" w:rsidRDefault="0022531E" w:rsidP="0022531E">
                              <w:pPr>
                                <w:pStyle w:val="Titre2"/>
                                <w:jc w:val="both"/>
                              </w:pPr>
                              <w:r>
                                <w:t>Expériences professionnelles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8" w:type="dxa"/>
            <w:shd w:val="clear" w:color="auto" w:fill="auto"/>
          </w:tcPr>
          <w:p w14:paraId="1BAA8E7A" w14:textId="77777777" w:rsidR="0022531E" w:rsidRDefault="0022531E" w:rsidP="00D27A20"/>
        </w:tc>
      </w:tr>
      <w:tr w:rsidR="00FC3158" w14:paraId="65E59AF7" w14:textId="77777777" w:rsidTr="009E5B79">
        <w:trPr>
          <w:gridAfter w:val="1"/>
          <w:wAfter w:w="119" w:type="dxa"/>
        </w:trPr>
        <w:tc>
          <w:tcPr>
            <w:tcW w:w="10145" w:type="dxa"/>
            <w:gridSpan w:val="3"/>
            <w:shd w:val="clear" w:color="auto" w:fill="auto"/>
          </w:tcPr>
          <w:p w14:paraId="28DA9DD4" w14:textId="77777777" w:rsidR="00FC3158" w:rsidRDefault="00FC3158" w:rsidP="00D27A20"/>
        </w:tc>
      </w:tr>
      <w:tr w:rsidR="00445718" w14:paraId="6698C7C9" w14:textId="77777777" w:rsidTr="009E5B79">
        <w:tc>
          <w:tcPr>
            <w:tcW w:w="10264" w:type="dxa"/>
            <w:gridSpan w:val="4"/>
          </w:tcPr>
          <w:p w14:paraId="481C9402" w14:textId="77777777" w:rsidR="00445718" w:rsidRDefault="00445718" w:rsidP="002A5DF7">
            <w:pPr>
              <w:pStyle w:val="Titre2"/>
              <w:framePr w:hSpace="0" w:wrap="auto" w:vAnchor="margin" w:hAnchor="text" w:yAlign="inline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1BD7E2D" wp14:editId="2F636756">
                      <wp:simplePos x="0" y="0"/>
                      <wp:positionH relativeFrom="column">
                        <wp:posOffset>-18909</wp:posOffset>
                      </wp:positionH>
                      <wp:positionV relativeFrom="paragraph">
                        <wp:posOffset>-84385</wp:posOffset>
                      </wp:positionV>
                      <wp:extent cx="436098" cy="436098"/>
                      <wp:effectExtent l="0" t="0" r="2540" b="2540"/>
                      <wp:wrapNone/>
                      <wp:docPr id="980719668" name="Organigramme : Connecteur 1309724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098" cy="43609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CD69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4628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309724549" o:spid="_x0000_s1026" type="#_x0000_t120" style="position:absolute;margin-left:-1.5pt;margin-top:-6.65pt;width:34.35pt;height:3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" fillcolor="#5cd696" stroked="f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   </w:t>
            </w:r>
            <w:r w:rsidRPr="00BB3803">
              <w:t>{{Poste expérience 1}}, {{Entreprise expérience 1}}</w:t>
            </w:r>
          </w:p>
          <w:p w14:paraId="037625E7" w14:textId="7CFBBFAB" w:rsidR="00206A16" w:rsidRPr="00206A16" w:rsidRDefault="00206A16" w:rsidP="00DE0996">
            <w:pPr>
              <w:pStyle w:val="Titre2"/>
              <w:framePr w:wrap="around"/>
            </w:pPr>
            <w:r>
              <w:t xml:space="preserve">     </w:t>
            </w:r>
            <w:r w:rsidRPr="00BB3803">
              <w:t>{{Date expérience 1}}</w:t>
            </w:r>
          </w:p>
        </w:tc>
      </w:tr>
      <w:tr w:rsidR="00BB2E21" w14:paraId="247312D9" w14:textId="77777777" w:rsidTr="009E5B79">
        <w:trPr>
          <w:gridAfter w:val="1"/>
          <w:wAfter w:w="119" w:type="dxa"/>
        </w:trPr>
        <w:tc>
          <w:tcPr>
            <w:tcW w:w="505" w:type="dxa"/>
            <w:shd w:val="clear" w:color="auto" w:fill="auto"/>
          </w:tcPr>
          <w:p w14:paraId="2507B801" w14:textId="77777777" w:rsidR="00BB2E21" w:rsidRDefault="00BB2E21" w:rsidP="00D27A20">
            <w:pPr>
              <w:spacing w:line="276" w:lineRule="auto"/>
            </w:pPr>
          </w:p>
        </w:tc>
        <w:tc>
          <w:tcPr>
            <w:tcW w:w="9640" w:type="dxa"/>
            <w:gridSpan w:val="2"/>
            <w:shd w:val="clear" w:color="auto" w:fill="auto"/>
          </w:tcPr>
          <w:p w14:paraId="342AC206" w14:textId="77777777" w:rsidR="00BB2E21" w:rsidRPr="000577A5" w:rsidRDefault="00BB2E21" w:rsidP="00D27A20">
            <w:pPr>
              <w:pStyle w:val="Titre4"/>
              <w:spacing w:line="360" w:lineRule="auto"/>
              <w:jc w:val="both"/>
            </w:pPr>
            <w:r w:rsidRPr="000577A5">
              <w:t>Contexte</w:t>
            </w:r>
          </w:p>
          <w:p w14:paraId="682ACCEF" w14:textId="01FD0545" w:rsidR="008A000E" w:rsidRDefault="00ED5D44" w:rsidP="004A7C0F">
            <w:pPr>
              <w:pStyle w:val="Titre4"/>
              <w:spacing w:line="360" w:lineRule="auto"/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</w:pPr>
            <w:r>
              <w:rPr>
                <w:rFonts w:ascii="Raleway Medium" w:hAnsi="Raleway Medium"/>
                <w:lang w:val="en-GB"/>
              </w:rPr>
              <w:t>{{</w:t>
            </w:r>
            <w:proofErr w:type="spellStart"/>
            <w:r>
              <w:rPr>
                <w:rFonts w:ascii="Raleway Medium" w:hAnsi="Raleway Medium"/>
                <w:lang w:val="en-GB"/>
              </w:rPr>
              <w:t>Contexte</w:t>
            </w:r>
            <w:proofErr w:type="spellEnd"/>
            <w:r>
              <w:rPr>
                <w:rFonts w:ascii="Raleway Medium" w:hAnsi="Raleway Medium"/>
                <w:lang w:val="en-GB"/>
              </w:rPr>
              <w:t xml:space="preserve"> 1}}</w:t>
            </w:r>
            <w:r w:rsidR="008A000E"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  <w:t>.</w:t>
            </w:r>
          </w:p>
          <w:p w14:paraId="3E784211" w14:textId="504AFF23" w:rsidR="00BB2E21" w:rsidRDefault="00BB2E21" w:rsidP="00D27A20">
            <w:pPr>
              <w:pStyle w:val="Titre4"/>
              <w:spacing w:line="360" w:lineRule="auto"/>
              <w:jc w:val="both"/>
            </w:pPr>
            <w:r>
              <w:t>Missions</w:t>
            </w:r>
          </w:p>
          <w:p w14:paraId="7E0C046E" w14:textId="7A822379" w:rsidR="00BB2E21" w:rsidRPr="00396AC7" w:rsidRDefault="00230CB9" w:rsidP="004A7C0F">
            <w:pPr>
              <w:pStyle w:val="Sous-titre"/>
              <w:spacing w:line="360" w:lineRule="auto"/>
              <w:rPr>
                <w:rFonts w:ascii="Raleway Medium" w:hAnsi="Raleway Medium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>{MISSIONS 1</w:t>
            </w:r>
            <w:r>
              <w:rPr>
                <w:rFonts w:ascii="Raleway Medium" w:hAnsi="Raleway Medium"/>
                <w:lang w:val="en-GB"/>
              </w:rPr>
              <w:t>}}</w:t>
            </w:r>
          </w:p>
          <w:p w14:paraId="2E12E8F9" w14:textId="77777777" w:rsidR="00CD4764" w:rsidRPr="00CD4764" w:rsidRDefault="00BB2E21" w:rsidP="00D27A20">
            <w:pPr>
              <w:pStyle w:val="Titre4"/>
              <w:spacing w:line="360" w:lineRule="auto"/>
              <w:jc w:val="both"/>
            </w:pPr>
            <w:r>
              <w:t>Environnement</w:t>
            </w:r>
          </w:p>
          <w:p w14:paraId="24F34A38" w14:textId="1E1B25FD" w:rsidR="00CD4764" w:rsidRPr="000B6BB3" w:rsidRDefault="000B6BB3" w:rsidP="000B6BB3">
            <w:pPr>
              <w:spacing w:line="360" w:lineRule="auto"/>
              <w:jc w:val="left"/>
              <w:rPr>
                <w:rFonts w:ascii="Raleway Medium" w:hAnsi="Raleway Medium"/>
                <w:lang w:val="en-GB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>{</w:t>
            </w:r>
            <w:r w:rsidRPr="00442C09">
              <w:rPr>
                <w:rFonts w:ascii="Raleway Medium" w:hAnsi="Raleway Medium"/>
              </w:rPr>
              <w:t xml:space="preserve">ENVIRONNEMENT </w:t>
            </w:r>
            <w:r>
              <w:rPr>
                <w:rFonts w:ascii="Raleway Medium" w:hAnsi="Raleway Medium"/>
              </w:rPr>
              <w:t>1</w:t>
            </w:r>
            <w:r>
              <w:rPr>
                <w:rFonts w:ascii="Raleway Medium" w:hAnsi="Raleway Medium"/>
                <w:lang w:val="en-GB"/>
              </w:rPr>
              <w:t>}}</w:t>
            </w:r>
          </w:p>
        </w:tc>
      </w:tr>
    </w:tbl>
    <w:p w14:paraId="53599B3D" w14:textId="77777777" w:rsidR="009447D0" w:rsidRDefault="009447D0"/>
    <w:tbl>
      <w:tblPr>
        <w:tblStyle w:val="Grilledutableau"/>
        <w:tblW w:w="10264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9640"/>
        <w:gridCol w:w="119"/>
      </w:tblGrid>
      <w:tr w:rsidR="009447D0" w14:paraId="10D43CDB" w14:textId="77777777" w:rsidTr="005D0192">
        <w:tc>
          <w:tcPr>
            <w:tcW w:w="10264" w:type="dxa"/>
            <w:gridSpan w:val="3"/>
          </w:tcPr>
          <w:p w14:paraId="2B780E9D" w14:textId="73CC3286" w:rsidR="009447D0" w:rsidRDefault="009447D0" w:rsidP="002A5DF7">
            <w:pPr>
              <w:pStyle w:val="Titre2"/>
              <w:framePr w:hSpace="0" w:wrap="auto" w:vAnchor="margin" w:hAnchor="text" w:yAlign="inline"/>
              <w:jc w:val="bot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2F5442" wp14:editId="67C03261">
                      <wp:simplePos x="0" y="0"/>
                      <wp:positionH relativeFrom="column">
                        <wp:posOffset>-18909</wp:posOffset>
                      </wp:positionH>
                      <wp:positionV relativeFrom="paragraph">
                        <wp:posOffset>-84385</wp:posOffset>
                      </wp:positionV>
                      <wp:extent cx="436098" cy="436098"/>
                      <wp:effectExtent l="0" t="0" r="2540" b="2540"/>
                      <wp:wrapNone/>
                      <wp:docPr id="367459330" name="Organigramme : Connecteur 1309724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098" cy="43609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CD69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3B55D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309724549" o:spid="_x0000_s1026" type="#_x0000_t120" style="position:absolute;margin-left:-1.5pt;margin-top:-6.65pt;width:34.35pt;height:3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" fillcolor="#5cd696" stroked="f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   </w:t>
            </w:r>
            <w:r w:rsidRPr="00BB3803">
              <w:t xml:space="preserve">{{Poste expérience </w:t>
            </w:r>
            <w:r w:rsidR="005D0192">
              <w:t>2</w:t>
            </w:r>
            <w:r w:rsidRPr="00BB3803">
              <w:t xml:space="preserve">}}, {{Entreprise expérience </w:t>
            </w:r>
            <w:r w:rsidR="005D0192">
              <w:t>2</w:t>
            </w:r>
            <w:r w:rsidRPr="00BB3803">
              <w:t>}}</w:t>
            </w:r>
          </w:p>
          <w:p w14:paraId="37D566C4" w14:textId="5D4E2012" w:rsidR="009447D0" w:rsidRPr="00206A16" w:rsidRDefault="009447D0" w:rsidP="002A5DF7">
            <w:pPr>
              <w:pStyle w:val="Titre2"/>
              <w:framePr w:wrap="around"/>
            </w:pPr>
            <w:r>
              <w:t xml:space="preserve">     </w:t>
            </w:r>
            <w:r w:rsidRPr="00BB3803">
              <w:t xml:space="preserve">{{Date expérience </w:t>
            </w:r>
            <w:r w:rsidR="005D0192">
              <w:t>2</w:t>
            </w:r>
            <w:r w:rsidRPr="00BB3803">
              <w:t>}}</w:t>
            </w:r>
          </w:p>
        </w:tc>
      </w:tr>
      <w:tr w:rsidR="007E4C83" w:rsidRPr="002946A3" w14:paraId="69EFD836" w14:textId="77777777" w:rsidTr="005D0192">
        <w:trPr>
          <w:gridAfter w:val="1"/>
          <w:wAfter w:w="119" w:type="dxa"/>
        </w:trPr>
        <w:tc>
          <w:tcPr>
            <w:tcW w:w="505" w:type="dxa"/>
            <w:shd w:val="clear" w:color="auto" w:fill="auto"/>
          </w:tcPr>
          <w:p w14:paraId="1DD19E43" w14:textId="77777777" w:rsidR="007E4C83" w:rsidRPr="007E4C83" w:rsidRDefault="007E4C83" w:rsidP="00D27A20">
            <w:pPr>
              <w:spacing w:line="276" w:lineRule="auto"/>
            </w:pPr>
            <w:bookmarkStart w:id="0" w:name="_Hlk131175185"/>
          </w:p>
        </w:tc>
        <w:tc>
          <w:tcPr>
            <w:tcW w:w="9640" w:type="dxa"/>
            <w:shd w:val="clear" w:color="auto" w:fill="auto"/>
          </w:tcPr>
          <w:p w14:paraId="1F258F13" w14:textId="77777777" w:rsidR="00EE2C25" w:rsidRPr="000577A5" w:rsidRDefault="00EE2C25" w:rsidP="00D764D7">
            <w:pPr>
              <w:pStyle w:val="Titre4"/>
              <w:spacing w:line="360" w:lineRule="auto"/>
            </w:pPr>
            <w:r w:rsidRPr="000577A5">
              <w:t>Contexte</w:t>
            </w:r>
          </w:p>
          <w:p w14:paraId="7EEE8020" w14:textId="61166AC4" w:rsidR="00EE2C25" w:rsidRDefault="00EE2C25" w:rsidP="00D764D7">
            <w:pPr>
              <w:pStyle w:val="Titre4"/>
              <w:spacing w:line="360" w:lineRule="auto"/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</w:pPr>
            <w:r>
              <w:rPr>
                <w:rFonts w:ascii="Raleway Medium" w:hAnsi="Raleway Medium"/>
                <w:lang w:val="en-GB"/>
              </w:rPr>
              <w:t>{{</w:t>
            </w:r>
            <w:proofErr w:type="spellStart"/>
            <w:r>
              <w:rPr>
                <w:rFonts w:ascii="Raleway Medium" w:hAnsi="Raleway Medium"/>
                <w:lang w:val="en-GB"/>
              </w:rPr>
              <w:t>Contexte</w:t>
            </w:r>
            <w:proofErr w:type="spellEnd"/>
            <w:r>
              <w:rPr>
                <w:rFonts w:ascii="Raleway Medium" w:hAnsi="Raleway Medium"/>
                <w:lang w:val="en-GB"/>
              </w:rPr>
              <w:t xml:space="preserve"> </w:t>
            </w:r>
            <w:r w:rsidR="00566FC3">
              <w:rPr>
                <w:rFonts w:ascii="Raleway Medium" w:hAnsi="Raleway Medium"/>
                <w:lang w:val="en-GB"/>
              </w:rPr>
              <w:t>2</w:t>
            </w:r>
            <w:r>
              <w:rPr>
                <w:rFonts w:ascii="Raleway Medium" w:hAnsi="Raleway Medium"/>
                <w:lang w:val="en-GB"/>
              </w:rPr>
              <w:t>}}</w:t>
            </w:r>
            <w:r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  <w:t>.</w:t>
            </w:r>
          </w:p>
          <w:p w14:paraId="1EB6539F" w14:textId="77777777" w:rsidR="00EE2C25" w:rsidRDefault="00EE2C25" w:rsidP="00D764D7">
            <w:pPr>
              <w:pStyle w:val="Titre4"/>
              <w:spacing w:line="360" w:lineRule="auto"/>
            </w:pPr>
            <w:r>
              <w:t>Missions</w:t>
            </w:r>
          </w:p>
          <w:p w14:paraId="53B2C850" w14:textId="1E179FBE" w:rsidR="00EE2C25" w:rsidRPr="00396AC7" w:rsidRDefault="00EE2C25" w:rsidP="00D764D7">
            <w:pPr>
              <w:pStyle w:val="Sous-titre"/>
              <w:spacing w:line="360" w:lineRule="auto"/>
              <w:rPr>
                <w:rFonts w:ascii="Raleway Medium" w:hAnsi="Raleway Medium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 xml:space="preserve">{MISSIONS </w:t>
            </w:r>
            <w:r w:rsidR="00566FC3">
              <w:rPr>
                <w:rFonts w:ascii="Raleway Medium" w:hAnsi="Raleway Medium"/>
              </w:rPr>
              <w:t>2</w:t>
            </w:r>
            <w:r>
              <w:rPr>
                <w:rFonts w:ascii="Raleway Medium" w:hAnsi="Raleway Medium"/>
                <w:lang w:val="en-GB"/>
              </w:rPr>
              <w:t>}}</w:t>
            </w:r>
          </w:p>
          <w:p w14:paraId="0CBB7ED4" w14:textId="77777777" w:rsidR="00EE2C25" w:rsidRPr="00CD4764" w:rsidRDefault="00EE2C25" w:rsidP="00D764D7">
            <w:pPr>
              <w:pStyle w:val="Titre4"/>
              <w:spacing w:line="360" w:lineRule="auto"/>
            </w:pPr>
            <w:r>
              <w:t>Environnement</w:t>
            </w:r>
          </w:p>
          <w:p w14:paraId="5E1515BD" w14:textId="4B4EC7D9" w:rsidR="007E4C83" w:rsidRPr="002946A3" w:rsidRDefault="00EE2C25" w:rsidP="00D764D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>{</w:t>
            </w:r>
            <w:r w:rsidRPr="00442C09">
              <w:rPr>
                <w:rFonts w:ascii="Raleway Medium" w:hAnsi="Raleway Medium"/>
              </w:rPr>
              <w:t xml:space="preserve">ENVIRONNEMENT </w:t>
            </w:r>
            <w:r w:rsidR="00566FC3">
              <w:rPr>
                <w:rFonts w:ascii="Raleway Medium" w:hAnsi="Raleway Medium"/>
              </w:rPr>
              <w:t>2</w:t>
            </w:r>
            <w:r>
              <w:rPr>
                <w:rFonts w:ascii="Raleway Medium" w:hAnsi="Raleway Medium"/>
                <w:lang w:val="en-GB"/>
              </w:rPr>
              <w:t>}}</w:t>
            </w:r>
          </w:p>
        </w:tc>
      </w:tr>
      <w:bookmarkEnd w:id="0"/>
    </w:tbl>
    <w:p w14:paraId="314686AE" w14:textId="77777777" w:rsidR="007E4C83" w:rsidRPr="002946A3" w:rsidRDefault="007E4C83" w:rsidP="00D27A20">
      <w:pPr>
        <w:rPr>
          <w:lang w:val="en-US"/>
        </w:rPr>
      </w:pPr>
    </w:p>
    <w:tbl>
      <w:tblPr>
        <w:tblStyle w:val="Grilledutableau"/>
        <w:tblW w:w="10264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9640"/>
        <w:gridCol w:w="119"/>
      </w:tblGrid>
      <w:tr w:rsidR="005D0192" w14:paraId="67C8C78C" w14:textId="77777777" w:rsidTr="005D0192">
        <w:tc>
          <w:tcPr>
            <w:tcW w:w="10264" w:type="dxa"/>
            <w:gridSpan w:val="3"/>
          </w:tcPr>
          <w:p w14:paraId="7428DDD5" w14:textId="322DBC05" w:rsidR="005D0192" w:rsidRDefault="005D0192" w:rsidP="002A5DF7">
            <w:pPr>
              <w:pStyle w:val="Titre2"/>
              <w:framePr w:hSpace="0" w:wrap="auto" w:vAnchor="margin" w:hAnchor="text" w:yAlign="inline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C9C28C4" wp14:editId="2DD4B80D">
                      <wp:simplePos x="0" y="0"/>
                      <wp:positionH relativeFrom="column">
                        <wp:posOffset>-18909</wp:posOffset>
                      </wp:positionH>
                      <wp:positionV relativeFrom="paragraph">
                        <wp:posOffset>-84385</wp:posOffset>
                      </wp:positionV>
                      <wp:extent cx="436098" cy="436098"/>
                      <wp:effectExtent l="0" t="0" r="2540" b="2540"/>
                      <wp:wrapNone/>
                      <wp:docPr id="459243168" name="Organigramme : Connecteur 1309724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098" cy="43609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CD69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AE998" id="Organigramme : Connecteur 1309724549" o:spid="_x0000_s1026" type="#_x0000_t120" style="position:absolute;margin-left:-1.5pt;margin-top:-6.65pt;width:34.35pt;height:3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" fillcolor="#5cd696" stroked="f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   </w:t>
            </w:r>
            <w:r w:rsidRPr="00BB3803">
              <w:t xml:space="preserve">{{Poste expérience </w:t>
            </w:r>
            <w:r>
              <w:t>3</w:t>
            </w:r>
            <w:r w:rsidRPr="00BB3803">
              <w:t xml:space="preserve">}}, {{Entreprise expérience </w:t>
            </w:r>
            <w:r>
              <w:t>3</w:t>
            </w:r>
            <w:r w:rsidRPr="00BB3803">
              <w:t>}}</w:t>
            </w:r>
          </w:p>
          <w:p w14:paraId="5ED335EE" w14:textId="2AFA901B" w:rsidR="005D0192" w:rsidRPr="00206A16" w:rsidRDefault="005D0192" w:rsidP="002A5DF7">
            <w:pPr>
              <w:pStyle w:val="Titre2"/>
              <w:framePr w:wrap="around"/>
            </w:pPr>
            <w:r>
              <w:t xml:space="preserve">     </w:t>
            </w:r>
            <w:r w:rsidRPr="00BB3803">
              <w:t xml:space="preserve">{{Date expérience </w:t>
            </w:r>
            <w:r>
              <w:t>3</w:t>
            </w:r>
            <w:r w:rsidRPr="00BB3803">
              <w:t>}}</w:t>
            </w:r>
          </w:p>
        </w:tc>
      </w:tr>
      <w:tr w:rsidR="00CB0E4E" w:rsidRPr="007E4C83" w14:paraId="2D49F352" w14:textId="77777777" w:rsidTr="005D0192">
        <w:trPr>
          <w:gridAfter w:val="1"/>
          <w:wAfter w:w="119" w:type="dxa"/>
        </w:trPr>
        <w:tc>
          <w:tcPr>
            <w:tcW w:w="505" w:type="dxa"/>
            <w:shd w:val="clear" w:color="auto" w:fill="auto"/>
          </w:tcPr>
          <w:p w14:paraId="29697413" w14:textId="77777777" w:rsidR="00CB0E4E" w:rsidRPr="007E4C83" w:rsidRDefault="00CB0E4E" w:rsidP="00DA4599">
            <w:pPr>
              <w:spacing w:line="276" w:lineRule="auto"/>
            </w:pPr>
          </w:p>
        </w:tc>
        <w:tc>
          <w:tcPr>
            <w:tcW w:w="9640" w:type="dxa"/>
            <w:shd w:val="clear" w:color="auto" w:fill="auto"/>
          </w:tcPr>
          <w:p w14:paraId="359E10F7" w14:textId="77777777" w:rsidR="00EE2C25" w:rsidRPr="000577A5" w:rsidRDefault="00EE2C25" w:rsidP="00D764D7">
            <w:pPr>
              <w:pStyle w:val="Titre4"/>
              <w:spacing w:line="360" w:lineRule="auto"/>
            </w:pPr>
            <w:r w:rsidRPr="000577A5">
              <w:t>Contexte</w:t>
            </w:r>
          </w:p>
          <w:p w14:paraId="0BFDA27C" w14:textId="795DDD06" w:rsidR="00EE2C25" w:rsidRDefault="00EE2C25" w:rsidP="00D764D7">
            <w:pPr>
              <w:pStyle w:val="Titre4"/>
              <w:spacing w:line="360" w:lineRule="auto"/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</w:pPr>
            <w:r>
              <w:rPr>
                <w:rFonts w:ascii="Raleway Medium" w:hAnsi="Raleway Medium"/>
                <w:lang w:val="en-GB"/>
              </w:rPr>
              <w:t>{{</w:t>
            </w:r>
            <w:proofErr w:type="spellStart"/>
            <w:r>
              <w:rPr>
                <w:rFonts w:ascii="Raleway Medium" w:hAnsi="Raleway Medium"/>
                <w:lang w:val="en-GB"/>
              </w:rPr>
              <w:t>Contexte</w:t>
            </w:r>
            <w:proofErr w:type="spellEnd"/>
            <w:r>
              <w:rPr>
                <w:rFonts w:ascii="Raleway Medium" w:hAnsi="Raleway Medium"/>
                <w:lang w:val="en-GB"/>
              </w:rPr>
              <w:t xml:space="preserve"> </w:t>
            </w:r>
            <w:r w:rsidR="00566FC3">
              <w:rPr>
                <w:rFonts w:ascii="Raleway Medium" w:hAnsi="Raleway Medium"/>
                <w:lang w:val="en-GB"/>
              </w:rPr>
              <w:t>3</w:t>
            </w:r>
            <w:r>
              <w:rPr>
                <w:rFonts w:ascii="Raleway Medium" w:hAnsi="Raleway Medium"/>
                <w:lang w:val="en-GB"/>
              </w:rPr>
              <w:t>}}</w:t>
            </w:r>
            <w:r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  <w:t>.</w:t>
            </w:r>
          </w:p>
          <w:p w14:paraId="1C4F1EDB" w14:textId="77777777" w:rsidR="00EE2C25" w:rsidRDefault="00EE2C25" w:rsidP="00D764D7">
            <w:pPr>
              <w:pStyle w:val="Titre4"/>
              <w:spacing w:line="360" w:lineRule="auto"/>
            </w:pPr>
            <w:r>
              <w:t>Missions</w:t>
            </w:r>
          </w:p>
          <w:p w14:paraId="225F66B1" w14:textId="78783C4F" w:rsidR="00EE2C25" w:rsidRPr="00396AC7" w:rsidRDefault="00EE2C25" w:rsidP="00D764D7">
            <w:pPr>
              <w:pStyle w:val="Sous-titre"/>
              <w:spacing w:line="360" w:lineRule="auto"/>
              <w:rPr>
                <w:rFonts w:ascii="Raleway Medium" w:hAnsi="Raleway Medium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 xml:space="preserve">{MISSIONS </w:t>
            </w:r>
            <w:r w:rsidR="00566FC3">
              <w:rPr>
                <w:rFonts w:ascii="Raleway Medium" w:hAnsi="Raleway Medium"/>
              </w:rPr>
              <w:t>3</w:t>
            </w:r>
            <w:r>
              <w:rPr>
                <w:rFonts w:ascii="Raleway Medium" w:hAnsi="Raleway Medium"/>
                <w:lang w:val="en-GB"/>
              </w:rPr>
              <w:t>}}</w:t>
            </w:r>
          </w:p>
          <w:p w14:paraId="40F35171" w14:textId="77777777" w:rsidR="00EE2C25" w:rsidRPr="00CD4764" w:rsidRDefault="00EE2C25" w:rsidP="00D764D7">
            <w:pPr>
              <w:pStyle w:val="Titre4"/>
              <w:spacing w:line="360" w:lineRule="auto"/>
            </w:pPr>
            <w:r>
              <w:t>Environnement</w:t>
            </w:r>
          </w:p>
          <w:p w14:paraId="1A363989" w14:textId="411F7014" w:rsidR="00CB0E4E" w:rsidRPr="00C03C10" w:rsidRDefault="00EE2C25" w:rsidP="00D764D7">
            <w:pPr>
              <w:spacing w:line="360" w:lineRule="auto"/>
              <w:jc w:val="left"/>
              <w:rPr>
                <w:rFonts w:ascii="Raleway Medium" w:hAnsi="Raleway Medium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>{</w:t>
            </w:r>
            <w:r w:rsidRPr="00442C09">
              <w:rPr>
                <w:rFonts w:ascii="Raleway Medium" w:hAnsi="Raleway Medium"/>
              </w:rPr>
              <w:t xml:space="preserve">ENVIRONNEMENT </w:t>
            </w:r>
            <w:r w:rsidR="00566FC3">
              <w:rPr>
                <w:rFonts w:ascii="Raleway Medium" w:hAnsi="Raleway Medium"/>
              </w:rPr>
              <w:t>3</w:t>
            </w:r>
            <w:r>
              <w:rPr>
                <w:rFonts w:ascii="Raleway Medium" w:hAnsi="Raleway Medium"/>
                <w:lang w:val="en-GB"/>
              </w:rPr>
              <w:t>}}</w:t>
            </w:r>
          </w:p>
        </w:tc>
      </w:tr>
    </w:tbl>
    <w:p w14:paraId="09086443" w14:textId="77777777" w:rsidR="00320EC0" w:rsidRDefault="00320EC0" w:rsidP="00D27A20"/>
    <w:tbl>
      <w:tblPr>
        <w:tblStyle w:val="Grilledutableau"/>
        <w:tblW w:w="10264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9640"/>
        <w:gridCol w:w="119"/>
      </w:tblGrid>
      <w:tr w:rsidR="005D0192" w14:paraId="07D1F899" w14:textId="77777777" w:rsidTr="005D0192">
        <w:tc>
          <w:tcPr>
            <w:tcW w:w="10264" w:type="dxa"/>
            <w:gridSpan w:val="3"/>
          </w:tcPr>
          <w:p w14:paraId="39C52A2A" w14:textId="38D31F63" w:rsidR="005D0192" w:rsidRDefault="005D0192" w:rsidP="002A5DF7">
            <w:pPr>
              <w:pStyle w:val="Titre2"/>
              <w:framePr w:hSpace="0" w:wrap="auto" w:vAnchor="margin" w:hAnchor="text" w:yAlign="inline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D3AB6E3" wp14:editId="7086E9DE">
                      <wp:simplePos x="0" y="0"/>
                      <wp:positionH relativeFrom="column">
                        <wp:posOffset>-18909</wp:posOffset>
                      </wp:positionH>
                      <wp:positionV relativeFrom="paragraph">
                        <wp:posOffset>-84385</wp:posOffset>
                      </wp:positionV>
                      <wp:extent cx="436098" cy="436098"/>
                      <wp:effectExtent l="0" t="0" r="2540" b="2540"/>
                      <wp:wrapNone/>
                      <wp:docPr id="1527422542" name="Organigramme : Connecteur 1309724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098" cy="43609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CD69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07BCA" id="Organigramme : Connecteur 1309724549" o:spid="_x0000_s1026" type="#_x0000_t120" style="position:absolute;margin-left:-1.5pt;margin-top:-6.65pt;width:34.35pt;height:3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" fillcolor="#5cd696" stroked="f" strokeweight="1pt">
                      <v:stroke joinstyle="miter"/>
                    </v:shape>
                  </w:pict>
                </mc:Fallback>
              </mc:AlternateContent>
            </w:r>
            <w:r>
              <w:t xml:space="preserve">     </w:t>
            </w:r>
            <w:r w:rsidRPr="00BB3803">
              <w:t xml:space="preserve">{{Poste expérience </w:t>
            </w:r>
            <w:r>
              <w:t>4</w:t>
            </w:r>
            <w:r w:rsidRPr="00BB3803">
              <w:t xml:space="preserve">}}, {{Entreprise expérience </w:t>
            </w:r>
            <w:r>
              <w:t>4</w:t>
            </w:r>
            <w:r w:rsidRPr="00BB3803">
              <w:t>}}</w:t>
            </w:r>
          </w:p>
          <w:p w14:paraId="5BEF5663" w14:textId="703CCE9B" w:rsidR="005D0192" w:rsidRPr="00206A16" w:rsidRDefault="005D0192" w:rsidP="002A5DF7">
            <w:pPr>
              <w:pStyle w:val="Titre2"/>
              <w:framePr w:wrap="around"/>
            </w:pPr>
            <w:r>
              <w:t xml:space="preserve">     </w:t>
            </w:r>
            <w:r w:rsidRPr="00BB3803">
              <w:t xml:space="preserve">{{Date expérience </w:t>
            </w:r>
            <w:r>
              <w:t>4</w:t>
            </w:r>
            <w:r w:rsidRPr="00BB3803">
              <w:t>}}</w:t>
            </w:r>
          </w:p>
        </w:tc>
      </w:tr>
      <w:tr w:rsidR="005335F2" w:rsidRPr="002946A3" w14:paraId="2AD2B073" w14:textId="77777777" w:rsidTr="005D0192">
        <w:trPr>
          <w:gridAfter w:val="1"/>
          <w:wAfter w:w="119" w:type="dxa"/>
        </w:trPr>
        <w:tc>
          <w:tcPr>
            <w:tcW w:w="505" w:type="dxa"/>
            <w:shd w:val="clear" w:color="auto" w:fill="auto"/>
          </w:tcPr>
          <w:p w14:paraId="4828E363" w14:textId="77777777" w:rsidR="005335F2" w:rsidRPr="007E4C83" w:rsidRDefault="005335F2" w:rsidP="008819C5">
            <w:pPr>
              <w:spacing w:line="276" w:lineRule="auto"/>
            </w:pPr>
          </w:p>
        </w:tc>
        <w:tc>
          <w:tcPr>
            <w:tcW w:w="9640" w:type="dxa"/>
            <w:shd w:val="clear" w:color="auto" w:fill="auto"/>
          </w:tcPr>
          <w:p w14:paraId="37B30AAE" w14:textId="77777777" w:rsidR="00EE2C25" w:rsidRPr="000577A5" w:rsidRDefault="00EE2C25" w:rsidP="00D764D7">
            <w:pPr>
              <w:pStyle w:val="Titre4"/>
              <w:spacing w:line="360" w:lineRule="auto"/>
            </w:pPr>
            <w:r w:rsidRPr="000577A5">
              <w:t>Contexte</w:t>
            </w:r>
          </w:p>
          <w:p w14:paraId="6AAD95B7" w14:textId="3A68BC52" w:rsidR="00EE2C25" w:rsidRDefault="00EE2C25" w:rsidP="00D764D7">
            <w:pPr>
              <w:pStyle w:val="Titre4"/>
              <w:spacing w:line="360" w:lineRule="auto"/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</w:pPr>
            <w:r>
              <w:rPr>
                <w:rFonts w:ascii="Raleway Medium" w:hAnsi="Raleway Medium"/>
                <w:lang w:val="en-GB"/>
              </w:rPr>
              <w:t>{{</w:t>
            </w:r>
            <w:proofErr w:type="spellStart"/>
            <w:r>
              <w:rPr>
                <w:rFonts w:ascii="Raleway Medium" w:hAnsi="Raleway Medium"/>
                <w:lang w:val="en-GB"/>
              </w:rPr>
              <w:t>Contexte</w:t>
            </w:r>
            <w:proofErr w:type="spellEnd"/>
            <w:r>
              <w:rPr>
                <w:rFonts w:ascii="Raleway Medium" w:hAnsi="Raleway Medium"/>
                <w:lang w:val="en-GB"/>
              </w:rPr>
              <w:t xml:space="preserve"> </w:t>
            </w:r>
            <w:r w:rsidR="00566FC3">
              <w:rPr>
                <w:rFonts w:ascii="Raleway Medium" w:hAnsi="Raleway Medium"/>
                <w:lang w:val="en-GB"/>
              </w:rPr>
              <w:t>4</w:t>
            </w:r>
            <w:r>
              <w:rPr>
                <w:rFonts w:ascii="Raleway Medium" w:hAnsi="Raleway Medium"/>
                <w:lang w:val="en-GB"/>
              </w:rPr>
              <w:t>}}</w:t>
            </w:r>
            <w:r>
              <w:rPr>
                <w:rFonts w:ascii="Raleway Medium" w:eastAsiaTheme="minorHAnsi" w:hAnsi="Raleway Medium" w:cstheme="minorBidi"/>
                <w:color w:val="001036" w:themeColor="text2"/>
                <w:sz w:val="22"/>
                <w:szCs w:val="22"/>
              </w:rPr>
              <w:t>.</w:t>
            </w:r>
          </w:p>
          <w:p w14:paraId="20558BE3" w14:textId="77777777" w:rsidR="00EE2C25" w:rsidRDefault="00EE2C25" w:rsidP="00D764D7">
            <w:pPr>
              <w:pStyle w:val="Titre4"/>
              <w:spacing w:line="360" w:lineRule="auto"/>
            </w:pPr>
            <w:r>
              <w:t>Missions</w:t>
            </w:r>
          </w:p>
          <w:p w14:paraId="0CE4475A" w14:textId="1DD67760" w:rsidR="00EE2C25" w:rsidRPr="00396AC7" w:rsidRDefault="00EE2C25" w:rsidP="00D764D7">
            <w:pPr>
              <w:pStyle w:val="Sous-titre"/>
              <w:spacing w:line="360" w:lineRule="auto"/>
              <w:rPr>
                <w:rFonts w:ascii="Raleway Medium" w:hAnsi="Raleway Medium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 xml:space="preserve">{MISSIONS </w:t>
            </w:r>
            <w:r w:rsidR="00566FC3">
              <w:rPr>
                <w:rFonts w:ascii="Raleway Medium" w:hAnsi="Raleway Medium"/>
              </w:rPr>
              <w:t>4</w:t>
            </w:r>
            <w:r>
              <w:rPr>
                <w:rFonts w:ascii="Raleway Medium" w:hAnsi="Raleway Medium"/>
                <w:lang w:val="en-GB"/>
              </w:rPr>
              <w:t>}}</w:t>
            </w:r>
          </w:p>
          <w:p w14:paraId="2C9210E7" w14:textId="77777777" w:rsidR="00EE2C25" w:rsidRPr="00CD4764" w:rsidRDefault="00EE2C25" w:rsidP="00D764D7">
            <w:pPr>
              <w:pStyle w:val="Titre4"/>
              <w:spacing w:line="360" w:lineRule="auto"/>
            </w:pPr>
            <w:r>
              <w:t>Environnement</w:t>
            </w:r>
          </w:p>
          <w:p w14:paraId="142D5997" w14:textId="05E99612" w:rsidR="005335F2" w:rsidRPr="002946A3" w:rsidRDefault="00EE2C25" w:rsidP="00D764D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rFonts w:ascii="Raleway Medium" w:hAnsi="Raleway Medium"/>
                <w:lang w:val="en-GB"/>
              </w:rPr>
              <w:t>{</w:t>
            </w:r>
            <w:r w:rsidRPr="00D24E7F">
              <w:rPr>
                <w:rFonts w:ascii="Raleway Medium" w:hAnsi="Raleway Medium"/>
              </w:rPr>
              <w:t>{</w:t>
            </w:r>
            <w:r w:rsidRPr="00442C09">
              <w:rPr>
                <w:rFonts w:ascii="Raleway Medium" w:hAnsi="Raleway Medium"/>
              </w:rPr>
              <w:t xml:space="preserve">ENVIRONNEMENT </w:t>
            </w:r>
            <w:r w:rsidR="00566FC3">
              <w:rPr>
                <w:rFonts w:ascii="Raleway Medium" w:hAnsi="Raleway Medium"/>
              </w:rPr>
              <w:t>4</w:t>
            </w:r>
            <w:r>
              <w:rPr>
                <w:rFonts w:ascii="Raleway Medium" w:hAnsi="Raleway Medium"/>
                <w:lang w:val="en-GB"/>
              </w:rPr>
              <w:t>}}</w:t>
            </w:r>
          </w:p>
        </w:tc>
      </w:tr>
    </w:tbl>
    <w:p w14:paraId="21FB1F28" w14:textId="77777777" w:rsidR="00432B43" w:rsidRPr="005335F2" w:rsidRDefault="00432B43" w:rsidP="00D27A20">
      <w:pPr>
        <w:rPr>
          <w:lang w:val="en-US"/>
        </w:rPr>
      </w:pPr>
    </w:p>
    <w:p w14:paraId="189670E3" w14:textId="77777777" w:rsidR="005335F2" w:rsidRPr="005335F2" w:rsidRDefault="005335F2" w:rsidP="00D27A20">
      <w:pPr>
        <w:rPr>
          <w:lang w:val="en-US"/>
        </w:rPr>
      </w:pPr>
    </w:p>
    <w:p w14:paraId="5BCA9B92" w14:textId="77777777" w:rsidR="005335F2" w:rsidRPr="005335F2" w:rsidRDefault="005335F2" w:rsidP="00D27A20">
      <w:pPr>
        <w:rPr>
          <w:lang w:val="en-US"/>
        </w:rPr>
      </w:pPr>
    </w:p>
    <w:tbl>
      <w:tblPr>
        <w:tblStyle w:val="Grilledutableau"/>
        <w:tblW w:w="10145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298"/>
        <w:gridCol w:w="426"/>
        <w:gridCol w:w="1221"/>
        <w:gridCol w:w="5638"/>
      </w:tblGrid>
      <w:tr w:rsidR="00153E27" w14:paraId="6C52A0C6" w14:textId="77777777" w:rsidTr="0047695E">
        <w:tc>
          <w:tcPr>
            <w:tcW w:w="4507" w:type="dxa"/>
            <w:gridSpan w:val="4"/>
          </w:tcPr>
          <w:p w14:paraId="39E6F994" w14:textId="77777777" w:rsidR="00153E27" w:rsidRDefault="00153E27" w:rsidP="00D27A20">
            <w:r w:rsidRPr="001D482B">
              <w:rPr>
                <w:noProof/>
              </w:rPr>
              <mc:AlternateContent>
                <mc:Choice Requires="wpg">
                  <w:drawing>
                    <wp:inline distT="0" distB="0" distL="0" distR="0" wp14:anchorId="0CBACE85" wp14:editId="759184AD">
                      <wp:extent cx="2725093" cy="370205"/>
                      <wp:effectExtent l="0" t="0" r="0" b="0"/>
                      <wp:docPr id="206" name="Groupe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5093" cy="370205"/>
                                <a:chOff x="0" y="0"/>
                                <a:chExt cx="2725093" cy="370205"/>
                              </a:xfrm>
                            </wpg:grpSpPr>
                            <wps:wsp>
                              <wps:cNvPr id="26" name="Rectangle : coins arrondis 13"/>
                              <wps:cNvSpPr/>
                              <wps:spPr>
                                <a:xfrm>
                                  <a:off x="0" y="76200"/>
                                  <a:ext cx="763905" cy="2254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0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871" y="0"/>
                                  <a:ext cx="2509222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A30109" w14:textId="77777777" w:rsidR="00153E27" w:rsidRDefault="00153E27" w:rsidP="00153E27">
                                    <w:pPr>
                                      <w:pStyle w:val="Titre2"/>
                                      <w:jc w:val="both"/>
                                    </w:pPr>
                                    <w:r>
                                      <w:t>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ACE85" id="Groupe 206" o:spid="_x0000_s1038" style="width:214.55pt;height:29.15pt;mso-position-horizontal-relative:char;mso-position-vertical-relative:line" coordsize="2725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">
                      <v:roundrect id="Rectangle : coins arrondis 13" o:spid="_x0000_s1039" style="position:absolute;top:762;width:7639;height:22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" fillcolor="#47aac3 [3208]" stroked="f" strokeweight="1pt">
                        <v:stroke joinstyle="miter"/>
                      </v:roundrect>
                      <v:shape id="Zone de texte 2" o:spid="_x0000_s1040" type="#_x0000_t202" style="position:absolute;left:2158;width:25092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    <v:textbox style="mso-fit-shape-to-text:t">
                          <w:txbxContent>
                            <w:p w14:paraId="36A30109" w14:textId="77777777" w:rsidR="00153E27" w:rsidRDefault="00153E27" w:rsidP="00153E27">
                              <w:pPr>
                                <w:pStyle w:val="Titre2"/>
                                <w:jc w:val="both"/>
                              </w:pPr>
                              <w:r>
                                <w:t>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38" w:type="dxa"/>
          </w:tcPr>
          <w:p w14:paraId="6D017782" w14:textId="77777777" w:rsidR="00153E27" w:rsidRDefault="00153E27" w:rsidP="00D27A20"/>
        </w:tc>
      </w:tr>
      <w:tr w:rsidR="00153E27" w14:paraId="3A63E4CD" w14:textId="77777777" w:rsidTr="0047695E">
        <w:tc>
          <w:tcPr>
            <w:tcW w:w="2860" w:type="dxa"/>
            <w:gridSpan w:val="2"/>
          </w:tcPr>
          <w:p w14:paraId="38EEB129" w14:textId="77777777" w:rsidR="00153E27" w:rsidRDefault="00153E27" w:rsidP="00D27A20"/>
        </w:tc>
        <w:tc>
          <w:tcPr>
            <w:tcW w:w="7285" w:type="dxa"/>
            <w:gridSpan w:val="3"/>
          </w:tcPr>
          <w:p w14:paraId="380F34A8" w14:textId="77777777" w:rsidR="00153E27" w:rsidRDefault="00153E27" w:rsidP="00D27A20"/>
        </w:tc>
      </w:tr>
      <w:tr w:rsidR="001076B4" w14:paraId="60278BED" w14:textId="77777777" w:rsidTr="0047695E">
        <w:tc>
          <w:tcPr>
            <w:tcW w:w="562" w:type="dxa"/>
          </w:tcPr>
          <w:p w14:paraId="254D6929" w14:textId="77777777" w:rsidR="001076B4" w:rsidRPr="008A394B" w:rsidRDefault="001076B4" w:rsidP="001076B4">
            <w:pPr>
              <w:rPr>
                <w:color w:val="47AAC3" w:themeColor="accent5"/>
              </w:rPr>
            </w:pPr>
          </w:p>
        </w:tc>
        <w:tc>
          <w:tcPr>
            <w:tcW w:w="2298" w:type="dxa"/>
          </w:tcPr>
          <w:p w14:paraId="644A15EA" w14:textId="77777777" w:rsidR="001076B4" w:rsidRDefault="001076B4" w:rsidP="001076B4">
            <w:pPr>
              <w:spacing w:line="360" w:lineRule="auto"/>
              <w:jc w:val="left"/>
              <w:rPr>
                <w:rFonts w:asciiTheme="majorHAnsi" w:hAnsiTheme="majorHAnsi"/>
                <w:color w:val="47AAC3" w:themeColor="accent5"/>
                <w:lang w:val="en-GB"/>
              </w:rPr>
            </w:pPr>
            <w:r w:rsidRPr="00B771B9">
              <w:rPr>
                <w:rFonts w:asciiTheme="majorHAnsi" w:hAnsiTheme="majorHAnsi"/>
                <w:color w:val="47AAC3" w:themeColor="accent5"/>
                <w:lang w:val="en-GB"/>
              </w:rPr>
              <w:t>{{ANNEE D’OBTENTION</w:t>
            </w:r>
            <w:r>
              <w:rPr>
                <w:rFonts w:asciiTheme="majorHAnsi" w:hAnsiTheme="majorHAnsi"/>
                <w:color w:val="47AAC3" w:themeColor="accent5"/>
                <w:lang w:val="en-GB"/>
              </w:rPr>
              <w:t xml:space="preserve"> </w:t>
            </w:r>
            <w:r w:rsidRPr="00B771B9">
              <w:rPr>
                <w:rFonts w:asciiTheme="majorHAnsi" w:hAnsiTheme="majorHAnsi"/>
                <w:color w:val="47AAC3" w:themeColor="accent5"/>
                <w:lang w:val="en-GB"/>
              </w:rPr>
              <w:t>1}}</w:t>
            </w:r>
          </w:p>
          <w:p w14:paraId="0937A121" w14:textId="77777777" w:rsidR="001076B4" w:rsidRDefault="001076B4" w:rsidP="001076B4">
            <w:pPr>
              <w:spacing w:line="360" w:lineRule="auto"/>
              <w:jc w:val="left"/>
              <w:rPr>
                <w:rFonts w:asciiTheme="majorHAnsi" w:hAnsiTheme="majorHAnsi"/>
                <w:color w:val="47AAC3" w:themeColor="accent5"/>
                <w:lang w:val="en-GB"/>
              </w:rPr>
            </w:pPr>
            <w:r w:rsidRPr="00B771B9">
              <w:rPr>
                <w:rFonts w:asciiTheme="majorHAnsi" w:hAnsiTheme="majorHAnsi"/>
                <w:color w:val="47AAC3" w:themeColor="accent5"/>
                <w:lang w:val="en-GB"/>
              </w:rPr>
              <w:t xml:space="preserve">{{ANNEE D’OBTENTION </w:t>
            </w:r>
            <w:r>
              <w:rPr>
                <w:rFonts w:asciiTheme="majorHAnsi" w:hAnsiTheme="majorHAnsi"/>
                <w:color w:val="47AAC3" w:themeColor="accent5"/>
                <w:lang w:val="en-GB"/>
              </w:rPr>
              <w:t>2</w:t>
            </w:r>
            <w:r w:rsidRPr="00B771B9">
              <w:rPr>
                <w:rFonts w:asciiTheme="majorHAnsi" w:hAnsiTheme="majorHAnsi"/>
                <w:color w:val="47AAC3" w:themeColor="accent5"/>
                <w:lang w:val="en-GB"/>
              </w:rPr>
              <w:t>}}</w:t>
            </w:r>
          </w:p>
          <w:p w14:paraId="25C817D2" w14:textId="362D30C7" w:rsidR="001076B4" w:rsidRPr="008A394B" w:rsidRDefault="001076B4" w:rsidP="001076B4">
            <w:pPr>
              <w:pStyle w:val="Titre6"/>
              <w:rPr>
                <w:color w:val="47AAC3" w:themeColor="accent5"/>
              </w:rPr>
            </w:pPr>
            <w:r w:rsidRPr="00B771B9">
              <w:rPr>
                <w:color w:val="47AAC3" w:themeColor="accent5"/>
                <w:lang w:val="en-GB"/>
              </w:rPr>
              <w:t xml:space="preserve">{{ANNEE D’OBTENTION </w:t>
            </w:r>
            <w:r>
              <w:rPr>
                <w:color w:val="47AAC3" w:themeColor="accent5"/>
                <w:lang w:val="en-GB"/>
              </w:rPr>
              <w:t>3</w:t>
            </w:r>
            <w:r w:rsidRPr="00B771B9">
              <w:rPr>
                <w:color w:val="47AAC3" w:themeColor="accent5"/>
                <w:lang w:val="en-GB"/>
              </w:rPr>
              <w:t>}}</w:t>
            </w:r>
          </w:p>
        </w:tc>
        <w:tc>
          <w:tcPr>
            <w:tcW w:w="426" w:type="dxa"/>
          </w:tcPr>
          <w:p w14:paraId="0846A989" w14:textId="77777777" w:rsidR="001076B4" w:rsidRDefault="001076B4" w:rsidP="001076B4">
            <w:pPr>
              <w:pStyle w:val="Titre6"/>
            </w:pPr>
          </w:p>
        </w:tc>
        <w:tc>
          <w:tcPr>
            <w:tcW w:w="6859" w:type="dxa"/>
            <w:gridSpan w:val="2"/>
          </w:tcPr>
          <w:p w14:paraId="0E048741" w14:textId="77777777" w:rsidR="001076B4" w:rsidRDefault="001076B4" w:rsidP="001076B4">
            <w:pPr>
              <w:spacing w:line="360" w:lineRule="auto"/>
              <w:jc w:val="left"/>
              <w:rPr>
                <w:lang w:val="en-GB"/>
              </w:rPr>
            </w:pPr>
            <w:r w:rsidRPr="001B1538">
              <w:rPr>
                <w:lang w:val="en-GB"/>
              </w:rPr>
              <w:t>{{</w:t>
            </w:r>
            <w:proofErr w:type="spellStart"/>
            <w:r w:rsidRPr="001B1538">
              <w:rPr>
                <w:lang w:val="en-GB"/>
              </w:rPr>
              <w:t>Intitulé</w:t>
            </w:r>
            <w:proofErr w:type="spellEnd"/>
            <w:r w:rsidRPr="001B1538">
              <w:rPr>
                <w:lang w:val="en-GB"/>
              </w:rPr>
              <w:t xml:space="preserve"> du diplôme 1}}</w:t>
            </w:r>
          </w:p>
          <w:p w14:paraId="5EC5714C" w14:textId="77777777" w:rsidR="001076B4" w:rsidRDefault="001076B4" w:rsidP="001076B4">
            <w:pPr>
              <w:spacing w:line="360" w:lineRule="auto"/>
              <w:jc w:val="left"/>
              <w:rPr>
                <w:lang w:val="en-GB"/>
              </w:rPr>
            </w:pPr>
            <w:r w:rsidRPr="001B1538">
              <w:rPr>
                <w:lang w:val="en-GB"/>
              </w:rPr>
              <w:t>{{</w:t>
            </w:r>
            <w:proofErr w:type="spellStart"/>
            <w:r w:rsidRPr="001B1538">
              <w:rPr>
                <w:lang w:val="en-GB"/>
              </w:rPr>
              <w:t>Intitulé</w:t>
            </w:r>
            <w:proofErr w:type="spellEnd"/>
            <w:r w:rsidRPr="001B1538">
              <w:rPr>
                <w:lang w:val="en-GB"/>
              </w:rPr>
              <w:t xml:space="preserve"> du diplôme </w:t>
            </w:r>
            <w:r>
              <w:rPr>
                <w:lang w:val="en-GB"/>
              </w:rPr>
              <w:t>2</w:t>
            </w:r>
            <w:r w:rsidRPr="001B1538">
              <w:rPr>
                <w:lang w:val="en-GB"/>
              </w:rPr>
              <w:t xml:space="preserve">}} </w:t>
            </w:r>
          </w:p>
          <w:p w14:paraId="579862A6" w14:textId="77777777" w:rsidR="001076B4" w:rsidRDefault="001076B4" w:rsidP="001076B4">
            <w:pPr>
              <w:spacing w:line="360" w:lineRule="auto"/>
              <w:jc w:val="left"/>
              <w:rPr>
                <w:lang w:val="en-GB"/>
              </w:rPr>
            </w:pPr>
            <w:r w:rsidRPr="001B1538">
              <w:rPr>
                <w:lang w:val="en-GB"/>
              </w:rPr>
              <w:t>{{</w:t>
            </w:r>
            <w:proofErr w:type="spellStart"/>
            <w:r w:rsidRPr="001B1538">
              <w:rPr>
                <w:lang w:val="en-GB"/>
              </w:rPr>
              <w:t>Intitulé</w:t>
            </w:r>
            <w:proofErr w:type="spellEnd"/>
            <w:r w:rsidRPr="001B1538">
              <w:rPr>
                <w:lang w:val="en-GB"/>
              </w:rPr>
              <w:t xml:space="preserve"> du diplôme </w:t>
            </w:r>
            <w:r>
              <w:rPr>
                <w:lang w:val="en-GB"/>
              </w:rPr>
              <w:t>3</w:t>
            </w:r>
            <w:r w:rsidRPr="001B1538">
              <w:rPr>
                <w:lang w:val="en-GB"/>
              </w:rPr>
              <w:t xml:space="preserve">}} </w:t>
            </w:r>
          </w:p>
          <w:p w14:paraId="0C0D65AE" w14:textId="77777777" w:rsidR="001076B4" w:rsidRPr="00DD7588" w:rsidRDefault="001076B4" w:rsidP="001076B4">
            <w:pPr>
              <w:spacing w:line="360" w:lineRule="auto"/>
              <w:rPr>
                <w:rFonts w:ascii="Raleway Medium" w:hAnsi="Raleway Medium"/>
                <w:lang w:val="en-GB"/>
              </w:rPr>
            </w:pPr>
          </w:p>
          <w:p w14:paraId="790282D9" w14:textId="77777777" w:rsidR="001076B4" w:rsidRPr="00DD7588" w:rsidRDefault="001076B4" w:rsidP="001076B4">
            <w:pPr>
              <w:spacing w:line="360" w:lineRule="auto"/>
              <w:jc w:val="left"/>
              <w:rPr>
                <w:rFonts w:ascii="Raleway Medium" w:hAnsi="Raleway Medium"/>
                <w:lang w:val="en-GB"/>
              </w:rPr>
            </w:pPr>
          </w:p>
          <w:p w14:paraId="56B45B83" w14:textId="77777777" w:rsidR="001076B4" w:rsidRPr="00055938" w:rsidRDefault="001076B4" w:rsidP="001076B4">
            <w:pPr>
              <w:spacing w:line="276" w:lineRule="auto"/>
            </w:pPr>
          </w:p>
        </w:tc>
      </w:tr>
    </w:tbl>
    <w:p w14:paraId="33E52728" w14:textId="77777777" w:rsidR="00F87F37" w:rsidRDefault="00F87F37" w:rsidP="00D27A20"/>
    <w:sectPr w:rsidR="00F87F37" w:rsidSect="00725E8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42CB6" w14:textId="77777777" w:rsidR="00B56672" w:rsidRDefault="00B56672" w:rsidP="007E150F">
      <w:r>
        <w:separator/>
      </w:r>
    </w:p>
  </w:endnote>
  <w:endnote w:type="continuationSeparator" w:id="0">
    <w:p w14:paraId="1A07E06B" w14:textId="77777777" w:rsidR="00B56672" w:rsidRDefault="00B56672" w:rsidP="007E150F">
      <w:r>
        <w:continuationSeparator/>
      </w:r>
    </w:p>
  </w:endnote>
  <w:endnote w:type="continuationNotice" w:id="1">
    <w:p w14:paraId="18017F84" w14:textId="77777777" w:rsidR="00B56672" w:rsidRDefault="00B566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Extra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aleway ExtraBold" w:hAnsi="Raleway ExtraBold"/>
        <w:sz w:val="32"/>
        <w:szCs w:val="32"/>
      </w:rPr>
      <w:id w:val="-867144146"/>
      <w:docPartObj>
        <w:docPartGallery w:val="Page Numbers (Bottom of Page)"/>
        <w:docPartUnique/>
      </w:docPartObj>
    </w:sdtPr>
    <w:sdtEndPr/>
    <w:sdtContent>
      <w:p w14:paraId="3CEA354F" w14:textId="77777777" w:rsidR="00A840D5" w:rsidRPr="00B74CBC" w:rsidRDefault="00691442" w:rsidP="00E40226">
        <w:pPr>
          <w:pStyle w:val="Pieddepage"/>
          <w:jc w:val="right"/>
          <w:rPr>
            <w:rFonts w:ascii="Raleway ExtraBold" w:hAnsi="Raleway ExtraBold"/>
            <w:sz w:val="32"/>
            <w:szCs w:val="32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4" behindDoc="0" locked="0" layoutInCell="1" allowOverlap="1" wp14:anchorId="0F91FE96" wp14:editId="6EE077DD">
                  <wp:simplePos x="0" y="0"/>
                  <wp:positionH relativeFrom="column">
                    <wp:posOffset>-858377</wp:posOffset>
                  </wp:positionH>
                  <wp:positionV relativeFrom="page">
                    <wp:posOffset>9174480</wp:posOffset>
                  </wp:positionV>
                  <wp:extent cx="426577" cy="1757070"/>
                  <wp:effectExtent l="1270" t="0" r="0" b="0"/>
                  <wp:wrapNone/>
                  <wp:docPr id="16" name="Groupe 1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6200000">
                            <a:off x="0" y="0"/>
                            <a:ext cx="426577" cy="1757070"/>
                            <a:chOff x="0" y="0"/>
                            <a:chExt cx="676628" cy="2795711"/>
                          </a:xfrm>
                        </wpg:grpSpPr>
                        <wps:wsp>
                          <wps:cNvPr id="28" name="Organigramme : Terminateur 26"/>
                          <wps:cNvSpPr/>
                          <wps:spPr>
                            <a:xfrm rot="5400000">
                              <a:off x="-680366" y="680402"/>
                              <a:ext cx="2037080" cy="67627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EAB9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" name="Ellipse 27"/>
                          <wps:cNvSpPr/>
                          <wps:spPr>
                            <a:xfrm>
                              <a:off x="0" y="2118911"/>
                              <a:ext cx="676628" cy="676800"/>
                            </a:xfrm>
                            <a:prstGeom prst="ellipse">
                              <a:avLst/>
                            </a:prstGeom>
                            <a:solidFill>
                              <a:srgbClr val="47AAC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5F016C1" id="Groupe 16" o:spid="_x0000_s1026" style="position:absolute;margin-left:-67.6pt;margin-top:722.4pt;width:33.6pt;height:138.35pt;rotation:-90;z-index:251658244;mso-position-vertical-relative:page;mso-width-relative:margin;mso-height-relative:margin" coordsize="6766,2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Organigramme : Terminateur 26" o:spid="_x0000_s1027" type="#_x0000_t116" style="position:absolute;left:-6803;top:6803;width:20370;height:6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" fillcolor="#eab900" stroked="f" strokeweight="1pt"/>
                  <v:oval id="Ellipse 27" o:spid="_x0000_s1028" style="position:absolute;top:21189;width:6766;height: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" fillcolor="#47aac3" stroked="f" strokeweight="1pt">
                    <v:stroke joinstyle="miter"/>
                  </v:oval>
                  <w10:wrap anchory="page"/>
                </v:group>
              </w:pict>
            </mc:Fallback>
          </mc:AlternateContent>
        </w:r>
        <w:r w:rsidR="00A840D5" w:rsidRPr="00B74CBC">
          <w:rPr>
            <w:rFonts w:ascii="Raleway ExtraBold" w:hAnsi="Raleway ExtraBold"/>
            <w:sz w:val="32"/>
            <w:szCs w:val="32"/>
          </w:rPr>
          <w:fldChar w:fldCharType="begin"/>
        </w:r>
        <w:r w:rsidR="00A840D5" w:rsidRPr="00B74CBC">
          <w:rPr>
            <w:rFonts w:ascii="Raleway ExtraBold" w:hAnsi="Raleway ExtraBold"/>
            <w:sz w:val="32"/>
            <w:szCs w:val="32"/>
          </w:rPr>
          <w:instrText>PAGE   \* MERGEFORMAT</w:instrText>
        </w:r>
        <w:r w:rsidR="00A840D5" w:rsidRPr="00B74CBC">
          <w:rPr>
            <w:rFonts w:ascii="Raleway ExtraBold" w:hAnsi="Raleway ExtraBold"/>
            <w:sz w:val="32"/>
            <w:szCs w:val="32"/>
          </w:rPr>
          <w:fldChar w:fldCharType="separate"/>
        </w:r>
        <w:r w:rsidR="00A840D5" w:rsidRPr="00B74CBC">
          <w:rPr>
            <w:rFonts w:ascii="Raleway ExtraBold" w:hAnsi="Raleway ExtraBold"/>
            <w:sz w:val="32"/>
            <w:szCs w:val="32"/>
          </w:rPr>
          <w:t>2</w:t>
        </w:r>
        <w:r w:rsidR="00A840D5" w:rsidRPr="00B74CBC">
          <w:rPr>
            <w:rFonts w:ascii="Raleway ExtraBold" w:hAnsi="Raleway ExtraBold"/>
            <w:sz w:val="32"/>
            <w:szCs w:val="32"/>
          </w:rPr>
          <w:fldChar w:fldCharType="end"/>
        </w:r>
      </w:p>
    </w:sdtContent>
  </w:sdt>
  <w:p w14:paraId="000BEF5F" w14:textId="77777777" w:rsidR="00B6115E" w:rsidRDefault="00B611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aleway ExtraBold" w:hAnsi="Raleway ExtraBold"/>
        <w:sz w:val="32"/>
        <w:szCs w:val="32"/>
      </w:rPr>
      <w:id w:val="-828445399"/>
      <w:docPartObj>
        <w:docPartGallery w:val="Page Numbers (Bottom of Page)"/>
        <w:docPartUnique/>
      </w:docPartObj>
    </w:sdtPr>
    <w:sdtEndPr/>
    <w:sdtContent>
      <w:p w14:paraId="2055C920" w14:textId="77777777" w:rsidR="00A840D5" w:rsidRPr="00B74CBC" w:rsidRDefault="00A840D5" w:rsidP="00E40226">
        <w:pPr>
          <w:pStyle w:val="Pieddepage"/>
          <w:jc w:val="right"/>
          <w:rPr>
            <w:rFonts w:ascii="Raleway ExtraBold" w:hAnsi="Raleway ExtraBold"/>
            <w:sz w:val="32"/>
            <w:szCs w:val="32"/>
          </w:rPr>
        </w:pPr>
        <w:r w:rsidRPr="00B74CBC">
          <w:rPr>
            <w:rFonts w:ascii="Raleway ExtraBold" w:hAnsi="Raleway ExtraBold"/>
            <w:sz w:val="32"/>
            <w:szCs w:val="32"/>
          </w:rPr>
          <w:fldChar w:fldCharType="begin"/>
        </w:r>
        <w:r w:rsidRPr="00B74CBC">
          <w:rPr>
            <w:rFonts w:ascii="Raleway ExtraBold" w:hAnsi="Raleway ExtraBold"/>
            <w:sz w:val="32"/>
            <w:szCs w:val="32"/>
          </w:rPr>
          <w:instrText>PAGE   \* MERGEFORMAT</w:instrText>
        </w:r>
        <w:r w:rsidRPr="00B74CBC">
          <w:rPr>
            <w:rFonts w:ascii="Raleway ExtraBold" w:hAnsi="Raleway ExtraBold"/>
            <w:sz w:val="32"/>
            <w:szCs w:val="32"/>
          </w:rPr>
          <w:fldChar w:fldCharType="separate"/>
        </w:r>
        <w:r w:rsidRPr="00B74CBC">
          <w:rPr>
            <w:rFonts w:ascii="Raleway ExtraBold" w:hAnsi="Raleway ExtraBold"/>
            <w:sz w:val="32"/>
            <w:szCs w:val="32"/>
          </w:rPr>
          <w:t>2</w:t>
        </w:r>
        <w:r w:rsidRPr="00B74CBC">
          <w:rPr>
            <w:rFonts w:ascii="Raleway ExtraBold" w:hAnsi="Raleway ExtraBold"/>
            <w:sz w:val="32"/>
            <w:szCs w:val="32"/>
          </w:rPr>
          <w:fldChar w:fldCharType="end"/>
        </w:r>
      </w:p>
    </w:sdtContent>
  </w:sdt>
  <w:p w14:paraId="16119D94" w14:textId="77777777" w:rsidR="00814494" w:rsidRPr="00B74CBC" w:rsidRDefault="00814494" w:rsidP="00A840D5">
    <w:pPr>
      <w:pStyle w:val="Pieddepage"/>
      <w:rPr>
        <w:rFonts w:ascii="Raleway ExtraBold" w:hAnsi="Raleway ExtraBold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60043" w14:textId="77777777" w:rsidR="00B56672" w:rsidRDefault="00B56672" w:rsidP="007E150F">
      <w:r>
        <w:separator/>
      </w:r>
    </w:p>
  </w:footnote>
  <w:footnote w:type="continuationSeparator" w:id="0">
    <w:p w14:paraId="2F9F99F6" w14:textId="77777777" w:rsidR="00B56672" w:rsidRDefault="00B56672" w:rsidP="007E150F">
      <w:r>
        <w:continuationSeparator/>
      </w:r>
    </w:p>
  </w:footnote>
  <w:footnote w:type="continuationNotice" w:id="1">
    <w:p w14:paraId="38CF6A40" w14:textId="77777777" w:rsidR="00B56672" w:rsidRDefault="00B566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890A9" w14:textId="77777777" w:rsidR="00520B1F" w:rsidRDefault="0069144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E81A50C" wp14:editId="7EA5A761">
              <wp:simplePos x="0" y="0"/>
              <wp:positionH relativeFrom="margin">
                <wp:posOffset>5592633</wp:posOffset>
              </wp:positionH>
              <wp:positionV relativeFrom="paragraph">
                <wp:posOffset>4364062</wp:posOffset>
              </wp:positionV>
              <wp:extent cx="2231357" cy="658732"/>
              <wp:effectExtent l="5080" t="0" r="3175" b="3175"/>
              <wp:wrapNone/>
              <wp:docPr id="207" name="Rectangle : coins arrondis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231357" cy="658732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0BC758" id="Rectangle : coins arrondis 207" o:spid="_x0000_s1026" style="position:absolute;margin-left:440.35pt;margin-top:343.65pt;width:175.7pt;height:51.85pt;rotation:90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" fillcolor="#a6cdd3 [3214]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4133557" wp14:editId="5FF2233E">
              <wp:simplePos x="0" y="0"/>
              <wp:positionH relativeFrom="column">
                <wp:posOffset>225074</wp:posOffset>
              </wp:positionH>
              <wp:positionV relativeFrom="paragraph">
                <wp:posOffset>-630134</wp:posOffset>
              </wp:positionV>
              <wp:extent cx="668020" cy="664845"/>
              <wp:effectExtent l="1587" t="0" r="318" b="317"/>
              <wp:wrapNone/>
              <wp:docPr id="4" name="El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68020" cy="664845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8FB48AE" id="Ellipse 4" o:spid="_x0000_s1026" style="position:absolute;margin-left:17.7pt;margin-top:-49.6pt;width:52.6pt;height:52.35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" fillcolor="#5cd696 [3205]" stroked="f" strokeweight="1pt">
              <v:stroke joinstyle="miter"/>
            </v:oval>
          </w:pict>
        </mc:Fallback>
      </mc:AlternateContent>
    </w:r>
    <w:r w:rsidR="00520B1F">
      <w:rPr>
        <w:noProof/>
      </w:rPr>
      <w:drawing>
        <wp:anchor distT="0" distB="0" distL="114300" distR="114300" simplePos="0" relativeHeight="251658241" behindDoc="0" locked="0" layoutInCell="1" allowOverlap="1" wp14:anchorId="673EFD27" wp14:editId="7682B621">
          <wp:simplePos x="0" y="0"/>
          <wp:positionH relativeFrom="rightMargin">
            <wp:posOffset>139700</wp:posOffset>
          </wp:positionH>
          <wp:positionV relativeFrom="paragraph">
            <wp:posOffset>-288925</wp:posOffset>
          </wp:positionV>
          <wp:extent cx="519277" cy="669290"/>
          <wp:effectExtent l="0" t="0" r="0" b="0"/>
          <wp:wrapNone/>
          <wp:docPr id="215" name="Image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" name="Image 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277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41566" w14:textId="77777777" w:rsidR="00CD2BD8" w:rsidRDefault="00CD2BD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633C0B" wp14:editId="5E03350E">
          <wp:simplePos x="0" y="0"/>
          <wp:positionH relativeFrom="margin">
            <wp:posOffset>4878705</wp:posOffset>
          </wp:positionH>
          <wp:positionV relativeFrom="paragraph">
            <wp:posOffset>-193926</wp:posOffset>
          </wp:positionV>
          <wp:extent cx="1452691" cy="744280"/>
          <wp:effectExtent l="0" t="0" r="0" b="0"/>
          <wp:wrapNone/>
          <wp:docPr id="214" name="Image 214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" name="Image 214" descr="Une image contenant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691" cy="744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16336"/>
    <w:multiLevelType w:val="hybridMultilevel"/>
    <w:tmpl w:val="B7EC8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61D"/>
    <w:multiLevelType w:val="hybridMultilevel"/>
    <w:tmpl w:val="746236E6"/>
    <w:lvl w:ilvl="0" w:tplc="FB6CF92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541022"/>
    <w:multiLevelType w:val="hybridMultilevel"/>
    <w:tmpl w:val="899EDF92"/>
    <w:lvl w:ilvl="0" w:tplc="618A8814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629FB"/>
    <w:multiLevelType w:val="hybridMultilevel"/>
    <w:tmpl w:val="6D12DA40"/>
    <w:lvl w:ilvl="0" w:tplc="66C03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25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E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CD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A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A0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21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62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A8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4C6407"/>
    <w:multiLevelType w:val="hybridMultilevel"/>
    <w:tmpl w:val="426A2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E5854"/>
    <w:multiLevelType w:val="hybridMultilevel"/>
    <w:tmpl w:val="8ADEC750"/>
    <w:lvl w:ilvl="0" w:tplc="FB6CF92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726A"/>
    <w:multiLevelType w:val="hybridMultilevel"/>
    <w:tmpl w:val="306E7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5BC4"/>
    <w:multiLevelType w:val="hybridMultilevel"/>
    <w:tmpl w:val="51BCF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7985"/>
    <w:multiLevelType w:val="hybridMultilevel"/>
    <w:tmpl w:val="8FC04282"/>
    <w:lvl w:ilvl="0" w:tplc="CDF48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A4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69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CE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4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65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68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2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0D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0604348">
    <w:abstractNumId w:val="8"/>
  </w:num>
  <w:num w:numId="2" w16cid:durableId="1412653187">
    <w:abstractNumId w:val="3"/>
  </w:num>
  <w:num w:numId="3" w16cid:durableId="1274479030">
    <w:abstractNumId w:val="2"/>
  </w:num>
  <w:num w:numId="4" w16cid:durableId="2102137465">
    <w:abstractNumId w:val="0"/>
  </w:num>
  <w:num w:numId="5" w16cid:durableId="442574708">
    <w:abstractNumId w:val="1"/>
  </w:num>
  <w:num w:numId="6" w16cid:durableId="81295047">
    <w:abstractNumId w:val="5"/>
  </w:num>
  <w:num w:numId="7" w16cid:durableId="71392494">
    <w:abstractNumId w:val="6"/>
  </w:num>
  <w:num w:numId="8" w16cid:durableId="206185343">
    <w:abstractNumId w:val="7"/>
  </w:num>
  <w:num w:numId="9" w16cid:durableId="2011061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E"/>
    <w:rsid w:val="00000757"/>
    <w:rsid w:val="00001134"/>
    <w:rsid w:val="000026D0"/>
    <w:rsid w:val="000111AC"/>
    <w:rsid w:val="000179B2"/>
    <w:rsid w:val="00020243"/>
    <w:rsid w:val="0002073A"/>
    <w:rsid w:val="00021527"/>
    <w:rsid w:val="000230C0"/>
    <w:rsid w:val="00024988"/>
    <w:rsid w:val="000254D9"/>
    <w:rsid w:val="00025DF2"/>
    <w:rsid w:val="00035586"/>
    <w:rsid w:val="00040E2F"/>
    <w:rsid w:val="00043577"/>
    <w:rsid w:val="00044C31"/>
    <w:rsid w:val="000459CE"/>
    <w:rsid w:val="00045BED"/>
    <w:rsid w:val="00046770"/>
    <w:rsid w:val="000538E7"/>
    <w:rsid w:val="00053D44"/>
    <w:rsid w:val="00055938"/>
    <w:rsid w:val="000577A5"/>
    <w:rsid w:val="00063B76"/>
    <w:rsid w:val="000720CB"/>
    <w:rsid w:val="0007231D"/>
    <w:rsid w:val="00074DA7"/>
    <w:rsid w:val="000806C1"/>
    <w:rsid w:val="00081196"/>
    <w:rsid w:val="000A68E8"/>
    <w:rsid w:val="000B0062"/>
    <w:rsid w:val="000B5E5D"/>
    <w:rsid w:val="000B6BB3"/>
    <w:rsid w:val="000C2ED8"/>
    <w:rsid w:val="001076B4"/>
    <w:rsid w:val="001129F1"/>
    <w:rsid w:val="00113B12"/>
    <w:rsid w:val="001223D2"/>
    <w:rsid w:val="00136EEB"/>
    <w:rsid w:val="00140F7F"/>
    <w:rsid w:val="001433ED"/>
    <w:rsid w:val="00145292"/>
    <w:rsid w:val="0015035E"/>
    <w:rsid w:val="00153E27"/>
    <w:rsid w:val="001551E5"/>
    <w:rsid w:val="001677BB"/>
    <w:rsid w:val="00172790"/>
    <w:rsid w:val="00173FA2"/>
    <w:rsid w:val="00181F6B"/>
    <w:rsid w:val="00194B80"/>
    <w:rsid w:val="00194C54"/>
    <w:rsid w:val="00196C68"/>
    <w:rsid w:val="001A72EE"/>
    <w:rsid w:val="001B39EF"/>
    <w:rsid w:val="001C1DFB"/>
    <w:rsid w:val="001D482B"/>
    <w:rsid w:val="001D5F1B"/>
    <w:rsid w:val="001D75D4"/>
    <w:rsid w:val="001E07B6"/>
    <w:rsid w:val="001E0BA3"/>
    <w:rsid w:val="001E35B0"/>
    <w:rsid w:val="001E68A8"/>
    <w:rsid w:val="001F0013"/>
    <w:rsid w:val="001F54E8"/>
    <w:rsid w:val="001F5C0C"/>
    <w:rsid w:val="001F6CED"/>
    <w:rsid w:val="00200ABE"/>
    <w:rsid w:val="002020D0"/>
    <w:rsid w:val="00202369"/>
    <w:rsid w:val="0020683B"/>
    <w:rsid w:val="00206A16"/>
    <w:rsid w:val="00206DCE"/>
    <w:rsid w:val="00210FD8"/>
    <w:rsid w:val="00212FEF"/>
    <w:rsid w:val="00214AAE"/>
    <w:rsid w:val="00223211"/>
    <w:rsid w:val="0022531E"/>
    <w:rsid w:val="00230CB9"/>
    <w:rsid w:val="00242DCC"/>
    <w:rsid w:val="00243DC0"/>
    <w:rsid w:val="002444A6"/>
    <w:rsid w:val="00246DF2"/>
    <w:rsid w:val="002475FD"/>
    <w:rsid w:val="00253F3B"/>
    <w:rsid w:val="00254896"/>
    <w:rsid w:val="002558C8"/>
    <w:rsid w:val="0026196E"/>
    <w:rsid w:val="00263606"/>
    <w:rsid w:val="00267085"/>
    <w:rsid w:val="002674B5"/>
    <w:rsid w:val="00267BBD"/>
    <w:rsid w:val="0027162A"/>
    <w:rsid w:val="00271E81"/>
    <w:rsid w:val="00272F58"/>
    <w:rsid w:val="00274BDF"/>
    <w:rsid w:val="00276524"/>
    <w:rsid w:val="002804E3"/>
    <w:rsid w:val="002808EB"/>
    <w:rsid w:val="00285601"/>
    <w:rsid w:val="0029101C"/>
    <w:rsid w:val="00291171"/>
    <w:rsid w:val="00293C2C"/>
    <w:rsid w:val="002946A3"/>
    <w:rsid w:val="002B5D06"/>
    <w:rsid w:val="002D3E02"/>
    <w:rsid w:val="002E1874"/>
    <w:rsid w:val="002E470E"/>
    <w:rsid w:val="002E58C5"/>
    <w:rsid w:val="002E6E09"/>
    <w:rsid w:val="002F0503"/>
    <w:rsid w:val="002F26A3"/>
    <w:rsid w:val="002F2ED9"/>
    <w:rsid w:val="0030185C"/>
    <w:rsid w:val="00307B01"/>
    <w:rsid w:val="00310E1F"/>
    <w:rsid w:val="00312871"/>
    <w:rsid w:val="003154E5"/>
    <w:rsid w:val="00320EC0"/>
    <w:rsid w:val="00331986"/>
    <w:rsid w:val="00332C6F"/>
    <w:rsid w:val="00336ADD"/>
    <w:rsid w:val="0034097B"/>
    <w:rsid w:val="00341DB0"/>
    <w:rsid w:val="00343BBF"/>
    <w:rsid w:val="00346CAF"/>
    <w:rsid w:val="003535FD"/>
    <w:rsid w:val="00357C8F"/>
    <w:rsid w:val="003604DB"/>
    <w:rsid w:val="0036182B"/>
    <w:rsid w:val="00362F82"/>
    <w:rsid w:val="00364495"/>
    <w:rsid w:val="00371F6F"/>
    <w:rsid w:val="00381DDC"/>
    <w:rsid w:val="00387A8F"/>
    <w:rsid w:val="00393160"/>
    <w:rsid w:val="00396AC7"/>
    <w:rsid w:val="003C07B2"/>
    <w:rsid w:val="003C54FD"/>
    <w:rsid w:val="003D0371"/>
    <w:rsid w:val="003D0B67"/>
    <w:rsid w:val="003D1322"/>
    <w:rsid w:val="003E7E78"/>
    <w:rsid w:val="003F51BA"/>
    <w:rsid w:val="0040252B"/>
    <w:rsid w:val="00403795"/>
    <w:rsid w:val="004075CC"/>
    <w:rsid w:val="00412CB1"/>
    <w:rsid w:val="004143E6"/>
    <w:rsid w:val="00414958"/>
    <w:rsid w:val="00414A4E"/>
    <w:rsid w:val="004165D4"/>
    <w:rsid w:val="00432B43"/>
    <w:rsid w:val="00442280"/>
    <w:rsid w:val="00442E60"/>
    <w:rsid w:val="00445718"/>
    <w:rsid w:val="00455734"/>
    <w:rsid w:val="00462EE3"/>
    <w:rsid w:val="00470FD1"/>
    <w:rsid w:val="004758D9"/>
    <w:rsid w:val="0047695E"/>
    <w:rsid w:val="00490DCC"/>
    <w:rsid w:val="00490E32"/>
    <w:rsid w:val="00493FE2"/>
    <w:rsid w:val="00497107"/>
    <w:rsid w:val="00497A91"/>
    <w:rsid w:val="004A153C"/>
    <w:rsid w:val="004A1BDC"/>
    <w:rsid w:val="004A2167"/>
    <w:rsid w:val="004A5BCF"/>
    <w:rsid w:val="004A699F"/>
    <w:rsid w:val="004A6B22"/>
    <w:rsid w:val="004A71F8"/>
    <w:rsid w:val="004A7C0F"/>
    <w:rsid w:val="004B1BA4"/>
    <w:rsid w:val="004B492A"/>
    <w:rsid w:val="004C426E"/>
    <w:rsid w:val="004C6EAE"/>
    <w:rsid w:val="004D39FE"/>
    <w:rsid w:val="004D765A"/>
    <w:rsid w:val="004F7CBC"/>
    <w:rsid w:val="00501085"/>
    <w:rsid w:val="0050166B"/>
    <w:rsid w:val="00501E9E"/>
    <w:rsid w:val="00501ED7"/>
    <w:rsid w:val="00503DF5"/>
    <w:rsid w:val="005077BE"/>
    <w:rsid w:val="00510E00"/>
    <w:rsid w:val="00514385"/>
    <w:rsid w:val="0051724A"/>
    <w:rsid w:val="00520B1F"/>
    <w:rsid w:val="005335F2"/>
    <w:rsid w:val="00534522"/>
    <w:rsid w:val="00535793"/>
    <w:rsid w:val="00540B10"/>
    <w:rsid w:val="00544C97"/>
    <w:rsid w:val="005450B3"/>
    <w:rsid w:val="00550CAA"/>
    <w:rsid w:val="00550F24"/>
    <w:rsid w:val="005545DC"/>
    <w:rsid w:val="00554BD8"/>
    <w:rsid w:val="00556057"/>
    <w:rsid w:val="00562D50"/>
    <w:rsid w:val="00566FC3"/>
    <w:rsid w:val="005726EB"/>
    <w:rsid w:val="00582ABA"/>
    <w:rsid w:val="00585DCE"/>
    <w:rsid w:val="005A0CEB"/>
    <w:rsid w:val="005A0F49"/>
    <w:rsid w:val="005A262D"/>
    <w:rsid w:val="005A307B"/>
    <w:rsid w:val="005B47EC"/>
    <w:rsid w:val="005B566B"/>
    <w:rsid w:val="005B6098"/>
    <w:rsid w:val="005B6E78"/>
    <w:rsid w:val="005C161B"/>
    <w:rsid w:val="005C35A3"/>
    <w:rsid w:val="005D0192"/>
    <w:rsid w:val="005D162E"/>
    <w:rsid w:val="005D29F4"/>
    <w:rsid w:val="005D30B5"/>
    <w:rsid w:val="005D5F20"/>
    <w:rsid w:val="005D67C5"/>
    <w:rsid w:val="005E1EBD"/>
    <w:rsid w:val="005E41D1"/>
    <w:rsid w:val="005E685B"/>
    <w:rsid w:val="005F5BF4"/>
    <w:rsid w:val="006037D6"/>
    <w:rsid w:val="0061017A"/>
    <w:rsid w:val="006379D9"/>
    <w:rsid w:val="00644AAA"/>
    <w:rsid w:val="00647A53"/>
    <w:rsid w:val="00650620"/>
    <w:rsid w:val="006521E6"/>
    <w:rsid w:val="00653DED"/>
    <w:rsid w:val="006543FD"/>
    <w:rsid w:val="006550F3"/>
    <w:rsid w:val="006555BD"/>
    <w:rsid w:val="006563FC"/>
    <w:rsid w:val="00656CE7"/>
    <w:rsid w:val="00666936"/>
    <w:rsid w:val="00670949"/>
    <w:rsid w:val="0067221D"/>
    <w:rsid w:val="0067686A"/>
    <w:rsid w:val="006820DB"/>
    <w:rsid w:val="00685C3C"/>
    <w:rsid w:val="00691442"/>
    <w:rsid w:val="006916B6"/>
    <w:rsid w:val="00692535"/>
    <w:rsid w:val="00694267"/>
    <w:rsid w:val="00696DDB"/>
    <w:rsid w:val="0069725B"/>
    <w:rsid w:val="006A185A"/>
    <w:rsid w:val="006C2F8F"/>
    <w:rsid w:val="006C3638"/>
    <w:rsid w:val="006C554A"/>
    <w:rsid w:val="006C678C"/>
    <w:rsid w:val="006D065F"/>
    <w:rsid w:val="006E29AE"/>
    <w:rsid w:val="006E29EA"/>
    <w:rsid w:val="006E7C65"/>
    <w:rsid w:val="0070146B"/>
    <w:rsid w:val="00706999"/>
    <w:rsid w:val="007137B3"/>
    <w:rsid w:val="007146A6"/>
    <w:rsid w:val="007204DD"/>
    <w:rsid w:val="00724A4C"/>
    <w:rsid w:val="00725298"/>
    <w:rsid w:val="00725E80"/>
    <w:rsid w:val="00730495"/>
    <w:rsid w:val="00733EDE"/>
    <w:rsid w:val="007378A8"/>
    <w:rsid w:val="00737CC9"/>
    <w:rsid w:val="00737F9A"/>
    <w:rsid w:val="00741CF8"/>
    <w:rsid w:val="0074751C"/>
    <w:rsid w:val="007515F9"/>
    <w:rsid w:val="00757E25"/>
    <w:rsid w:val="00763FD1"/>
    <w:rsid w:val="00765503"/>
    <w:rsid w:val="00776030"/>
    <w:rsid w:val="007774AA"/>
    <w:rsid w:val="00780604"/>
    <w:rsid w:val="00780CCA"/>
    <w:rsid w:val="00792612"/>
    <w:rsid w:val="00797935"/>
    <w:rsid w:val="007A5B39"/>
    <w:rsid w:val="007A6F30"/>
    <w:rsid w:val="007D3AF7"/>
    <w:rsid w:val="007D5E23"/>
    <w:rsid w:val="007E0003"/>
    <w:rsid w:val="007E040E"/>
    <w:rsid w:val="007E150F"/>
    <w:rsid w:val="007E44C2"/>
    <w:rsid w:val="007E4C83"/>
    <w:rsid w:val="007E639C"/>
    <w:rsid w:val="0080623E"/>
    <w:rsid w:val="0081184F"/>
    <w:rsid w:val="00813030"/>
    <w:rsid w:val="00814494"/>
    <w:rsid w:val="00817209"/>
    <w:rsid w:val="00817CCF"/>
    <w:rsid w:val="008216A7"/>
    <w:rsid w:val="00823DC1"/>
    <w:rsid w:val="008332E4"/>
    <w:rsid w:val="008352C2"/>
    <w:rsid w:val="0083623B"/>
    <w:rsid w:val="00850336"/>
    <w:rsid w:val="0085180F"/>
    <w:rsid w:val="008534E4"/>
    <w:rsid w:val="00853B41"/>
    <w:rsid w:val="00855474"/>
    <w:rsid w:val="008558C1"/>
    <w:rsid w:val="00855FA5"/>
    <w:rsid w:val="008575E6"/>
    <w:rsid w:val="00860204"/>
    <w:rsid w:val="008642A5"/>
    <w:rsid w:val="0086632E"/>
    <w:rsid w:val="00867244"/>
    <w:rsid w:val="00867EA6"/>
    <w:rsid w:val="00873496"/>
    <w:rsid w:val="00875F74"/>
    <w:rsid w:val="0088653F"/>
    <w:rsid w:val="00887947"/>
    <w:rsid w:val="008900CB"/>
    <w:rsid w:val="008954E6"/>
    <w:rsid w:val="008A000E"/>
    <w:rsid w:val="008A278A"/>
    <w:rsid w:val="008A394B"/>
    <w:rsid w:val="008A50C5"/>
    <w:rsid w:val="008A7574"/>
    <w:rsid w:val="008B245F"/>
    <w:rsid w:val="008B332C"/>
    <w:rsid w:val="008D5EBE"/>
    <w:rsid w:val="008E1B92"/>
    <w:rsid w:val="008E7042"/>
    <w:rsid w:val="008F774D"/>
    <w:rsid w:val="00904B55"/>
    <w:rsid w:val="009062B2"/>
    <w:rsid w:val="00913434"/>
    <w:rsid w:val="00915ED4"/>
    <w:rsid w:val="00917FD5"/>
    <w:rsid w:val="00922E97"/>
    <w:rsid w:val="00924D0F"/>
    <w:rsid w:val="00926CE5"/>
    <w:rsid w:val="00936494"/>
    <w:rsid w:val="009400CC"/>
    <w:rsid w:val="0094011C"/>
    <w:rsid w:val="00940D5D"/>
    <w:rsid w:val="009447D0"/>
    <w:rsid w:val="00944D7D"/>
    <w:rsid w:val="009456DD"/>
    <w:rsid w:val="009457EF"/>
    <w:rsid w:val="009460E6"/>
    <w:rsid w:val="009505EA"/>
    <w:rsid w:val="009563B5"/>
    <w:rsid w:val="009564A3"/>
    <w:rsid w:val="00961783"/>
    <w:rsid w:val="00962171"/>
    <w:rsid w:val="009637EC"/>
    <w:rsid w:val="0096385F"/>
    <w:rsid w:val="00963B91"/>
    <w:rsid w:val="00964486"/>
    <w:rsid w:val="00970FCA"/>
    <w:rsid w:val="0097135A"/>
    <w:rsid w:val="00974CC4"/>
    <w:rsid w:val="00975A39"/>
    <w:rsid w:val="00994394"/>
    <w:rsid w:val="00994C5A"/>
    <w:rsid w:val="0099698D"/>
    <w:rsid w:val="009A0CF4"/>
    <w:rsid w:val="009A0EB2"/>
    <w:rsid w:val="009B0618"/>
    <w:rsid w:val="009B5990"/>
    <w:rsid w:val="009B67F8"/>
    <w:rsid w:val="009C00FD"/>
    <w:rsid w:val="009C175B"/>
    <w:rsid w:val="009C4AFE"/>
    <w:rsid w:val="009C5329"/>
    <w:rsid w:val="009D51A9"/>
    <w:rsid w:val="009E5B79"/>
    <w:rsid w:val="009F29A3"/>
    <w:rsid w:val="009F5EFE"/>
    <w:rsid w:val="00A022AD"/>
    <w:rsid w:val="00A10A04"/>
    <w:rsid w:val="00A3111A"/>
    <w:rsid w:val="00A31C0B"/>
    <w:rsid w:val="00A31D01"/>
    <w:rsid w:val="00A358E2"/>
    <w:rsid w:val="00A409E6"/>
    <w:rsid w:val="00A427F3"/>
    <w:rsid w:val="00A431DB"/>
    <w:rsid w:val="00A45627"/>
    <w:rsid w:val="00A544C7"/>
    <w:rsid w:val="00A57241"/>
    <w:rsid w:val="00A6780C"/>
    <w:rsid w:val="00A730FC"/>
    <w:rsid w:val="00A74A34"/>
    <w:rsid w:val="00A76CBD"/>
    <w:rsid w:val="00A77397"/>
    <w:rsid w:val="00A81B7B"/>
    <w:rsid w:val="00A840D5"/>
    <w:rsid w:val="00A90A5A"/>
    <w:rsid w:val="00A957AB"/>
    <w:rsid w:val="00AA172F"/>
    <w:rsid w:val="00AA5ECB"/>
    <w:rsid w:val="00AC3E45"/>
    <w:rsid w:val="00AD212B"/>
    <w:rsid w:val="00AD6D74"/>
    <w:rsid w:val="00AE3234"/>
    <w:rsid w:val="00AE44A0"/>
    <w:rsid w:val="00AE4DFF"/>
    <w:rsid w:val="00AF7D4D"/>
    <w:rsid w:val="00B0313C"/>
    <w:rsid w:val="00B07F3E"/>
    <w:rsid w:val="00B169DF"/>
    <w:rsid w:val="00B20309"/>
    <w:rsid w:val="00B24430"/>
    <w:rsid w:val="00B2664F"/>
    <w:rsid w:val="00B26BE1"/>
    <w:rsid w:val="00B31F95"/>
    <w:rsid w:val="00B35807"/>
    <w:rsid w:val="00B37111"/>
    <w:rsid w:val="00B41235"/>
    <w:rsid w:val="00B46792"/>
    <w:rsid w:val="00B50FE3"/>
    <w:rsid w:val="00B51E08"/>
    <w:rsid w:val="00B53D9F"/>
    <w:rsid w:val="00B54D34"/>
    <w:rsid w:val="00B56672"/>
    <w:rsid w:val="00B6115E"/>
    <w:rsid w:val="00B650C8"/>
    <w:rsid w:val="00B736FE"/>
    <w:rsid w:val="00B74CBC"/>
    <w:rsid w:val="00B81350"/>
    <w:rsid w:val="00BA75AE"/>
    <w:rsid w:val="00BB2E21"/>
    <w:rsid w:val="00BB4D2E"/>
    <w:rsid w:val="00BB65A8"/>
    <w:rsid w:val="00BC753B"/>
    <w:rsid w:val="00BD06DF"/>
    <w:rsid w:val="00BD6C20"/>
    <w:rsid w:val="00BD7771"/>
    <w:rsid w:val="00BE013C"/>
    <w:rsid w:val="00BE2B87"/>
    <w:rsid w:val="00BF662D"/>
    <w:rsid w:val="00C01359"/>
    <w:rsid w:val="00C026AD"/>
    <w:rsid w:val="00C03C10"/>
    <w:rsid w:val="00C05001"/>
    <w:rsid w:val="00C05EFC"/>
    <w:rsid w:val="00C22BA7"/>
    <w:rsid w:val="00C25843"/>
    <w:rsid w:val="00C30C49"/>
    <w:rsid w:val="00C47F90"/>
    <w:rsid w:val="00C53D84"/>
    <w:rsid w:val="00C578EF"/>
    <w:rsid w:val="00C623A7"/>
    <w:rsid w:val="00C65619"/>
    <w:rsid w:val="00C66B80"/>
    <w:rsid w:val="00C75C2A"/>
    <w:rsid w:val="00C8000F"/>
    <w:rsid w:val="00C8162C"/>
    <w:rsid w:val="00C86D07"/>
    <w:rsid w:val="00CA0DB0"/>
    <w:rsid w:val="00CA13C0"/>
    <w:rsid w:val="00CA7C3E"/>
    <w:rsid w:val="00CB0E4E"/>
    <w:rsid w:val="00CC3359"/>
    <w:rsid w:val="00CC57C6"/>
    <w:rsid w:val="00CD0B9D"/>
    <w:rsid w:val="00CD2636"/>
    <w:rsid w:val="00CD2BD8"/>
    <w:rsid w:val="00CD4764"/>
    <w:rsid w:val="00CD66FD"/>
    <w:rsid w:val="00CE0E21"/>
    <w:rsid w:val="00CE1ACB"/>
    <w:rsid w:val="00CE2CE6"/>
    <w:rsid w:val="00CF0EEC"/>
    <w:rsid w:val="00CF44D2"/>
    <w:rsid w:val="00D00DF4"/>
    <w:rsid w:val="00D113B9"/>
    <w:rsid w:val="00D22260"/>
    <w:rsid w:val="00D24F5E"/>
    <w:rsid w:val="00D27A20"/>
    <w:rsid w:val="00D308BD"/>
    <w:rsid w:val="00D32798"/>
    <w:rsid w:val="00D327F5"/>
    <w:rsid w:val="00D408C7"/>
    <w:rsid w:val="00D41297"/>
    <w:rsid w:val="00D455BC"/>
    <w:rsid w:val="00D60096"/>
    <w:rsid w:val="00D6140F"/>
    <w:rsid w:val="00D725D1"/>
    <w:rsid w:val="00D74FB9"/>
    <w:rsid w:val="00D764D7"/>
    <w:rsid w:val="00D84785"/>
    <w:rsid w:val="00D862AB"/>
    <w:rsid w:val="00D86DE2"/>
    <w:rsid w:val="00D946D4"/>
    <w:rsid w:val="00DA038D"/>
    <w:rsid w:val="00DB415A"/>
    <w:rsid w:val="00DB5A83"/>
    <w:rsid w:val="00DC02BF"/>
    <w:rsid w:val="00DC0C6E"/>
    <w:rsid w:val="00DC5576"/>
    <w:rsid w:val="00DD7588"/>
    <w:rsid w:val="00DE0996"/>
    <w:rsid w:val="00DE42C3"/>
    <w:rsid w:val="00DE64B0"/>
    <w:rsid w:val="00DE6CFC"/>
    <w:rsid w:val="00DF0730"/>
    <w:rsid w:val="00DF2EFF"/>
    <w:rsid w:val="00DF6220"/>
    <w:rsid w:val="00DF69F8"/>
    <w:rsid w:val="00DF6CB7"/>
    <w:rsid w:val="00E05CE1"/>
    <w:rsid w:val="00E10BB8"/>
    <w:rsid w:val="00E14A9A"/>
    <w:rsid w:val="00E1630F"/>
    <w:rsid w:val="00E209E0"/>
    <w:rsid w:val="00E24F3C"/>
    <w:rsid w:val="00E26A8D"/>
    <w:rsid w:val="00E40226"/>
    <w:rsid w:val="00E46AAE"/>
    <w:rsid w:val="00E47B0D"/>
    <w:rsid w:val="00E5452D"/>
    <w:rsid w:val="00E61AC5"/>
    <w:rsid w:val="00E626A0"/>
    <w:rsid w:val="00E63CCC"/>
    <w:rsid w:val="00E75DFC"/>
    <w:rsid w:val="00E8165B"/>
    <w:rsid w:val="00E816EE"/>
    <w:rsid w:val="00E83B6F"/>
    <w:rsid w:val="00E84CF9"/>
    <w:rsid w:val="00E86449"/>
    <w:rsid w:val="00E900C8"/>
    <w:rsid w:val="00E96929"/>
    <w:rsid w:val="00EA1A9A"/>
    <w:rsid w:val="00EA1DDB"/>
    <w:rsid w:val="00EB4765"/>
    <w:rsid w:val="00EC2881"/>
    <w:rsid w:val="00EC745A"/>
    <w:rsid w:val="00ED4249"/>
    <w:rsid w:val="00ED5D44"/>
    <w:rsid w:val="00EE2C25"/>
    <w:rsid w:val="00EF014A"/>
    <w:rsid w:val="00EF0361"/>
    <w:rsid w:val="00EF2E09"/>
    <w:rsid w:val="00EF4D38"/>
    <w:rsid w:val="00EF546F"/>
    <w:rsid w:val="00EF7194"/>
    <w:rsid w:val="00F06784"/>
    <w:rsid w:val="00F10444"/>
    <w:rsid w:val="00F15F77"/>
    <w:rsid w:val="00F21812"/>
    <w:rsid w:val="00F2188E"/>
    <w:rsid w:val="00F21DAE"/>
    <w:rsid w:val="00F23B54"/>
    <w:rsid w:val="00F276F0"/>
    <w:rsid w:val="00F337F1"/>
    <w:rsid w:val="00F36EF7"/>
    <w:rsid w:val="00F428FB"/>
    <w:rsid w:val="00F44561"/>
    <w:rsid w:val="00F477FC"/>
    <w:rsid w:val="00F54AA6"/>
    <w:rsid w:val="00F62E3E"/>
    <w:rsid w:val="00F66686"/>
    <w:rsid w:val="00F676B3"/>
    <w:rsid w:val="00F73AE8"/>
    <w:rsid w:val="00F74472"/>
    <w:rsid w:val="00F74729"/>
    <w:rsid w:val="00F77384"/>
    <w:rsid w:val="00F83EC5"/>
    <w:rsid w:val="00F86495"/>
    <w:rsid w:val="00F87F37"/>
    <w:rsid w:val="00F95FF6"/>
    <w:rsid w:val="00F96949"/>
    <w:rsid w:val="00FA310A"/>
    <w:rsid w:val="00FB22E6"/>
    <w:rsid w:val="00FC3158"/>
    <w:rsid w:val="00FC3269"/>
    <w:rsid w:val="00FC3774"/>
    <w:rsid w:val="00FC42C5"/>
    <w:rsid w:val="00FD0E2E"/>
    <w:rsid w:val="00FD1A94"/>
    <w:rsid w:val="00FD7273"/>
    <w:rsid w:val="00FD74A6"/>
    <w:rsid w:val="00FE45EB"/>
    <w:rsid w:val="00FE5E27"/>
    <w:rsid w:val="00FE7E82"/>
    <w:rsid w:val="00FF0E1B"/>
    <w:rsid w:val="00FF165D"/>
    <w:rsid w:val="00FF534E"/>
    <w:rsid w:val="00FF637F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ECBB5"/>
  <w15:chartTrackingRefBased/>
  <w15:docId w15:val="{5199B987-274C-4B8D-9621-8E388E82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F2"/>
    <w:pPr>
      <w:spacing w:after="0"/>
      <w:jc w:val="both"/>
    </w:pPr>
    <w:rPr>
      <w:rFonts w:ascii="Raleway" w:hAnsi="Raleway"/>
      <w:color w:val="001036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5D30B5"/>
    <w:pPr>
      <w:keepNext/>
      <w:keepLines/>
      <w:spacing w:line="240" w:lineRule="auto"/>
      <w:outlineLvl w:val="0"/>
    </w:pPr>
    <w:rPr>
      <w:rFonts w:ascii="Raleway ExtraBold" w:eastAsiaTheme="majorEastAsia" w:hAnsi="Raleway ExtraBold" w:cstheme="majorBidi"/>
      <w:color w:val="47AAC3" w:themeColor="accent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171"/>
    <w:pPr>
      <w:keepNext/>
      <w:keepLines/>
      <w:framePr w:hSpace="141" w:wrap="around" w:vAnchor="text" w:hAnchor="margin" w:y="223"/>
      <w:tabs>
        <w:tab w:val="left" w:pos="608"/>
        <w:tab w:val="center" w:pos="1734"/>
      </w:tabs>
      <w:spacing w:before="60" w:after="60" w:line="240" w:lineRule="auto"/>
      <w:jc w:val="left"/>
      <w:outlineLvl w:val="1"/>
    </w:pPr>
    <w:rPr>
      <w:rFonts w:ascii="Raleway SemiBold" w:eastAsiaTheme="majorEastAsia" w:hAnsi="Raleway SemiBold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77A5"/>
    <w:pPr>
      <w:keepNext/>
      <w:keepLines/>
      <w:spacing w:before="120" w:after="120" w:line="240" w:lineRule="auto"/>
      <w:jc w:val="left"/>
      <w:outlineLvl w:val="2"/>
    </w:pPr>
    <w:rPr>
      <w:rFonts w:ascii="Raleway ExtraBold" w:eastAsiaTheme="majorEastAsia" w:hAnsi="Raleway ExtraBold" w:cstheme="majorBidi"/>
      <w:color w:val="FFFFFF" w:themeColor="background1"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577A5"/>
    <w:pPr>
      <w:spacing w:after="60"/>
      <w:outlineLvl w:val="3"/>
    </w:pPr>
    <w:rPr>
      <w:rFonts w:ascii="Raleway SemiBold" w:hAnsi="Raleway SemiBold"/>
      <w:color w:val="001036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6115E"/>
    <w:pPr>
      <w:keepNext/>
      <w:keepLines/>
      <w:outlineLvl w:val="4"/>
    </w:pPr>
    <w:rPr>
      <w:rFonts w:ascii="Raleway Light" w:eastAsiaTheme="majorEastAsia" w:hAnsi="Raleway Light" w:cstheme="majorBidi"/>
      <w:sz w:val="18"/>
      <w:szCs w:val="1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E41D1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color w:val="F5AF00" w:themeColor="accent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37B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37B3"/>
  </w:style>
  <w:style w:type="paragraph" w:styleId="Pieddepage">
    <w:name w:val="footer"/>
    <w:basedOn w:val="Normal"/>
    <w:link w:val="PieddepageCar"/>
    <w:uiPriority w:val="99"/>
    <w:unhideWhenUsed/>
    <w:rsid w:val="007137B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37B3"/>
  </w:style>
  <w:style w:type="paragraph" w:styleId="Sansinterligne">
    <w:name w:val="No Spacing"/>
    <w:uiPriority w:val="1"/>
    <w:qFormat/>
    <w:rsid w:val="007E150F"/>
    <w:pPr>
      <w:spacing w:after="0" w:line="240" w:lineRule="auto"/>
      <w:jc w:val="both"/>
    </w:pPr>
    <w:rPr>
      <w:rFonts w:ascii="Raleway" w:hAnsi="Raleway"/>
      <w:color w:val="001036" w:themeColor="text2"/>
    </w:rPr>
  </w:style>
  <w:style w:type="character" w:customStyle="1" w:styleId="Titre1Car">
    <w:name w:val="Titre 1 Car"/>
    <w:basedOn w:val="Policepardfaut"/>
    <w:link w:val="Titre1"/>
    <w:uiPriority w:val="9"/>
    <w:rsid w:val="005D30B5"/>
    <w:rPr>
      <w:rFonts w:ascii="Raleway ExtraBold" w:eastAsiaTheme="majorEastAsia" w:hAnsi="Raleway ExtraBold" w:cstheme="majorBidi"/>
      <w:color w:val="47AAC3" w:themeColor="accent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62171"/>
    <w:rPr>
      <w:rFonts w:ascii="Raleway SemiBold" w:eastAsiaTheme="majorEastAsia" w:hAnsi="Raleway SemiBold" w:cstheme="majorBidi"/>
      <w:color w:val="001036" w:themeColor="tex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77A5"/>
    <w:rPr>
      <w:rFonts w:ascii="Raleway ExtraBold" w:eastAsiaTheme="majorEastAsia" w:hAnsi="Raleway ExtraBold" w:cstheme="majorBidi"/>
      <w:color w:val="FFFFFF" w:themeColor="background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577A5"/>
    <w:rPr>
      <w:rFonts w:ascii="Raleway SemiBold" w:eastAsiaTheme="majorEastAsia" w:hAnsi="Raleway SemiBold" w:cstheme="majorBidi"/>
      <w:color w:val="001036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6115E"/>
    <w:rPr>
      <w:rFonts w:ascii="Raleway Light" w:eastAsiaTheme="majorEastAsia" w:hAnsi="Raleway Light" w:cstheme="majorBidi"/>
      <w:color w:val="001036" w:themeColor="text2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5E41D1"/>
    <w:rPr>
      <w:rFonts w:asciiTheme="majorHAnsi" w:eastAsiaTheme="majorEastAsia" w:hAnsiTheme="majorHAnsi" w:cstheme="majorBidi"/>
      <w:color w:val="F5AF00" w:themeColor="accent3"/>
    </w:rPr>
  </w:style>
  <w:style w:type="paragraph" w:styleId="Titre">
    <w:name w:val="Title"/>
    <w:basedOn w:val="Normal"/>
    <w:next w:val="Normal"/>
    <w:link w:val="TitreCar"/>
    <w:uiPriority w:val="10"/>
    <w:qFormat/>
    <w:rsid w:val="00B6115E"/>
    <w:pPr>
      <w:spacing w:line="240" w:lineRule="auto"/>
      <w:contextualSpacing/>
    </w:pPr>
    <w:rPr>
      <w:rFonts w:ascii="Raleway Black" w:eastAsiaTheme="majorEastAsia" w:hAnsi="Raleway Black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115E"/>
    <w:rPr>
      <w:rFonts w:ascii="Raleway Black" w:eastAsiaTheme="majorEastAsia" w:hAnsi="Raleway Black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D765A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color w:val="auto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07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Paragraphedeliste"/>
    <w:next w:val="Normal"/>
    <w:link w:val="Sous-titreCar"/>
    <w:uiPriority w:val="11"/>
    <w:qFormat/>
    <w:rsid w:val="00D725D1"/>
    <w:pPr>
      <w:numPr>
        <w:numId w:val="3"/>
      </w:numPr>
    </w:pPr>
    <w:rPr>
      <w:rFonts w:asciiTheme="minorHAnsi" w:hAnsiTheme="minorHAnsi"/>
      <w:color w:val="001036" w:themeColor="text1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725D1"/>
    <w:rPr>
      <w:rFonts w:eastAsiaTheme="minorEastAsia" w:cs="Times New Roman"/>
      <w:color w:val="001036" w:themeColor="text1"/>
      <w:kern w:val="0"/>
      <w:lang w:eastAsia="fr-FR"/>
      <w14:ligatures w14:val="none"/>
    </w:rPr>
  </w:style>
  <w:style w:type="paragraph" w:styleId="Rvision">
    <w:name w:val="Revision"/>
    <w:hidden/>
    <w:uiPriority w:val="99"/>
    <w:semiHidden/>
    <w:rsid w:val="00CA0DB0"/>
    <w:pPr>
      <w:spacing w:after="0" w:line="240" w:lineRule="auto"/>
    </w:pPr>
    <w:rPr>
      <w:rFonts w:ascii="Raleway" w:hAnsi="Raleway"/>
      <w:color w:val="001036" w:themeColor="text2"/>
    </w:rPr>
  </w:style>
  <w:style w:type="paragraph" w:customStyle="1" w:styleId="paragraph">
    <w:name w:val="paragraph"/>
    <w:basedOn w:val="Normal"/>
    <w:rsid w:val="005A0F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5A0F49"/>
  </w:style>
  <w:style w:type="character" w:customStyle="1" w:styleId="eop">
    <w:name w:val="eop"/>
    <w:basedOn w:val="Policepardfaut"/>
    <w:rsid w:val="005A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ewilde\Downloads\Klint_CV_modele_v.1.0%20(1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29FDA396584532B0E2A76BDCF987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FD639-FDE9-4B9E-86BE-3607FD99AF1F}"/>
      </w:docPartPr>
      <w:docPartBody>
        <w:p w:rsidR="00C3493F" w:rsidRDefault="00DB2306">
          <w:pPr>
            <w:pStyle w:val="9829FDA396584532B0E2A76BDCF98711"/>
          </w:pPr>
          <w: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Extra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D9"/>
    <w:rsid w:val="000E32D9"/>
    <w:rsid w:val="001053FC"/>
    <w:rsid w:val="007378A8"/>
    <w:rsid w:val="00A345FE"/>
    <w:rsid w:val="00C3493F"/>
    <w:rsid w:val="00DB2306"/>
    <w:rsid w:val="00E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29FDA396584532B0E2A76BDCF98711">
    <w:name w:val="9829FDA396584532B0E2A76BDCF98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lint">
  <a:themeElements>
    <a:clrScheme name="Klint">
      <a:dk1>
        <a:srgbClr val="001036"/>
      </a:dk1>
      <a:lt1>
        <a:sysClr val="window" lastClr="FFFFFF"/>
      </a:lt1>
      <a:dk2>
        <a:srgbClr val="001036"/>
      </a:dk2>
      <a:lt2>
        <a:srgbClr val="A6CDD3"/>
      </a:lt2>
      <a:accent1>
        <a:srgbClr val="EAB900"/>
      </a:accent1>
      <a:accent2>
        <a:srgbClr val="5CD696"/>
      </a:accent2>
      <a:accent3>
        <a:srgbClr val="F5AF00"/>
      </a:accent3>
      <a:accent4>
        <a:srgbClr val="A6CDD3"/>
      </a:accent4>
      <a:accent5>
        <a:srgbClr val="47AAC3"/>
      </a:accent5>
      <a:accent6>
        <a:srgbClr val="FFFFFF"/>
      </a:accent6>
      <a:hlink>
        <a:srgbClr val="5CD696"/>
      </a:hlink>
      <a:folHlink>
        <a:srgbClr val="EAB900"/>
      </a:folHlink>
    </a:clrScheme>
    <a:fontScheme name="Klint">
      <a:majorFont>
        <a:latin typeface="Raleway ExtraBol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FAFE405024D45B0756A024A4EB4D8" ma:contentTypeVersion="17" ma:contentTypeDescription="Crée un document." ma:contentTypeScope="" ma:versionID="fdbf3bb4094feb9f78740c8e3c2c015d">
  <xsd:schema xmlns:xsd="http://www.w3.org/2001/XMLSchema" xmlns:xs="http://www.w3.org/2001/XMLSchema" xmlns:p="http://schemas.microsoft.com/office/2006/metadata/properties" xmlns:ns2="702afe75-2b06-4a2b-ba04-85c4e6ef3da7" xmlns:ns3="39343ee7-1209-4edc-9e0f-0997ec7917d3" targetNamespace="http://schemas.microsoft.com/office/2006/metadata/properties" ma:root="true" ma:fieldsID="ef0b33175de73018a55e52283d4309e6" ns2:_="" ns3:_="">
    <xsd:import namespace="702afe75-2b06-4a2b-ba04-85c4e6ef3da7"/>
    <xsd:import namespace="39343ee7-1209-4edc-9e0f-0997ec791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HMIMOUHind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afe75-2b06-4a2b-ba04-85c4e6ef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HMIMOUHind" ma:index="19" nillable="true" ma:displayName="HMIMOU Hind" ma:format="Dropdown" ma:internalName="HMIMOUHind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9b8dcb04-c6f4-4e44-8f72-a6b9faeca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43ee7-1209-4edc-9e0f-0997ec791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573290-a131-4e84-900f-a140800c8973}" ma:internalName="TaxCatchAll" ma:showField="CatchAllData" ma:web="39343ee7-1209-4edc-9e0f-0997ec791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2afe75-2b06-4a2b-ba04-85c4e6ef3da7">
      <Terms xmlns="http://schemas.microsoft.com/office/infopath/2007/PartnerControls"/>
    </lcf76f155ced4ddcb4097134ff3c332f>
    <TaxCatchAll xmlns="39343ee7-1209-4edc-9e0f-0997ec7917d3" xsi:nil="true"/>
    <HMIMOUHind xmlns="702afe75-2b06-4a2b-ba04-85c4e6ef3da7" xsi:nil="true"/>
    <SharedWithUsers xmlns="39343ee7-1209-4edc-9e0f-0997ec7917d3">
      <UserInfo>
        <DisplayName>Yoan MALKA</DisplayName>
        <AccountId>75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B1ACAD-4F7A-439A-945C-EB3F3C225D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2E6655-21F5-4C20-9AFE-374821E8E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FC68D-C5E7-42AD-89F1-B0FAA46D2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afe75-2b06-4a2b-ba04-85c4e6ef3da7"/>
    <ds:schemaRef ds:uri="39343ee7-1209-4edc-9e0f-0997ec791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4F186C-5916-4CC7-8DD6-EFD97E5AD9FF}">
  <ds:schemaRefs>
    <ds:schemaRef ds:uri="http://schemas.microsoft.com/office/2006/metadata/properties"/>
    <ds:schemaRef ds:uri="http://schemas.microsoft.com/office/infopath/2007/PartnerControls"/>
    <ds:schemaRef ds:uri="702afe75-2b06-4a2b-ba04-85c4e6ef3da7"/>
    <ds:schemaRef ds:uri="39343ee7-1209-4edc-9e0f-0997ec7917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Klint_CV_modele_v.1.0 (14).dotx</Template>
  <TotalTime>21</TotalTime>
  <Pages>3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DEWILDE</dc:creator>
  <cp:keywords/>
  <dc:description/>
  <cp:lastModifiedBy>Leeroy MOOTHERY</cp:lastModifiedBy>
  <cp:revision>34</cp:revision>
  <dcterms:created xsi:type="dcterms:W3CDTF">2025-02-04T09:40:00Z</dcterms:created>
  <dcterms:modified xsi:type="dcterms:W3CDTF">2025-02-04T10:51:00Z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0x010100F65FAFE405024D45B0756A024A4EB4D8</vt:lpwstr>
  </property>
  <property fmtid="{D5CDD505-2E9C-101B-9397-08002B2CF9AE}" pid="3" name="MediaServiceImageTags">
    <vt:lpwstr/>
  </property>
</Properties>
</file>